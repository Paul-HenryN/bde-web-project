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C8488" w14:textId="77777777" w:rsidR="00D077E9" w:rsidRDefault="000C7DFD" w:rsidP="00D70D02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0BAC6225" wp14:editId="6F3DE01C">
            <wp:simplePos x="0" y="0"/>
            <wp:positionH relativeFrom="page">
              <wp:posOffset>-786765</wp:posOffset>
            </wp:positionH>
            <wp:positionV relativeFrom="page">
              <wp:align>top</wp:align>
            </wp:positionV>
            <wp:extent cx="8606300" cy="4846955"/>
            <wp:effectExtent l="0" t="0" r="4445" b="0"/>
            <wp:wrapNone/>
            <wp:docPr id="1" name="Image 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837473B0-CC2E-450A-ABE3-18F120FF3D39}">
                          <a1611:picAttrSrcUrl xmlns:a1611="http://schemas.microsoft.com/office/drawing/2016/11/main" r:i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063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03EE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605C332" wp14:editId="6803A8B1">
                <wp:simplePos x="0" y="0"/>
                <wp:positionH relativeFrom="column">
                  <wp:posOffset>-200955</wp:posOffset>
                </wp:positionH>
                <wp:positionV relativeFrom="page">
                  <wp:posOffset>935665</wp:posOffset>
                </wp:positionV>
                <wp:extent cx="3938905" cy="8484782"/>
                <wp:effectExtent l="0" t="0" r="4445" b="0"/>
                <wp:wrapNone/>
                <wp:docPr id="3" name="Rectangle 3" descr="rectangle blanc pour le texte sur la couvertu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48478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C5273" w14:textId="77777777" w:rsidR="00AF7493" w:rsidRPr="00AF7493" w:rsidRDefault="00AF7493" w:rsidP="00AF7493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05C332" id="Rectangle 3" o:spid="_x0000_s1026" alt="rectangle blanc pour le texte sur la couverture" style="position:absolute;margin-left:-15.8pt;margin-top:73.65pt;width:310.15pt;height:668.1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" fillcolor="white [3212]" stroked="f" strokeweight="2pt">
                <v:textbox>
                  <w:txbxContent>
                    <w:p w14:paraId="014C5273" w14:textId="77777777" w:rsidR="00AF7493" w:rsidRPr="00AF7493" w:rsidRDefault="00AF7493" w:rsidP="00AF7493">
                      <w:pPr>
                        <w:jc w:val="center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93"/>
      </w:tblGrid>
      <w:tr w:rsidR="00D077E9" w14:paraId="0D65CFDA" w14:textId="77777777" w:rsidTr="00A03EE3">
        <w:trPr>
          <w:trHeight w:val="411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F054008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6A665FED" wp14:editId="43EFDB9B">
                      <wp:extent cx="3615070" cy="1541721"/>
                      <wp:effectExtent l="0" t="0" r="0" b="1905"/>
                      <wp:docPr id="8" name="Zone de texte 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5070" cy="154172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7DA3EFB" w14:textId="353D127D" w:rsidR="009172F8" w:rsidRPr="00F314BE" w:rsidRDefault="00F314BE" w:rsidP="00A03EE3">
                                  <w:pPr>
                                    <w:pStyle w:val="Title"/>
                                    <w:rPr>
                                      <w:lang w:val="en-GB" w:bidi="fr-FR"/>
                                    </w:rPr>
                                  </w:pPr>
                                  <w:r w:rsidRPr="00F314BE">
                                    <w:rPr>
                                      <w:lang w:val="en-GB" w:bidi="fr-FR"/>
                                    </w:rPr>
                                    <w:t>WEB PROJECT</w:t>
                                  </w:r>
                                </w:p>
                                <w:p w14:paraId="0AAF2C4E" w14:textId="6F7EB7E5" w:rsidR="009172F8" w:rsidRPr="009F0205" w:rsidRDefault="00F314BE" w:rsidP="00F314BE">
                                  <w:pPr>
                                    <w:pStyle w:val="Subtitle"/>
                                    <w:rPr>
                                      <w:rFonts w:ascii="Segoe UI" w:hAnsi="Segoe UI" w:cs="Segoe UI"/>
                                      <w:sz w:val="36"/>
                                      <w:lang w:val="en-GB"/>
                                    </w:rPr>
                                  </w:pPr>
                                  <w:r w:rsidRPr="009F0205">
                                    <w:rPr>
                                      <w:rFonts w:ascii="Segoe UI" w:hAnsi="Segoe UI" w:cs="Segoe UI"/>
                                      <w:sz w:val="36"/>
                                      <w:lang w:val="en-GB" w:bidi="fr-FR"/>
                                    </w:rPr>
                                    <w:t>PRESENTATION OF THE SPECIFICATION DOCUMENT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6A665F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 8" o:spid="_x0000_s1027" type="#_x0000_t202" style="width:284.65pt;height:12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" filled="f" stroked="f" strokeweight=".5pt">
                      <v:textbox>
                        <w:txbxContent>
                          <w:p w14:paraId="77DA3EFB" w14:textId="353D127D" w:rsidR="009172F8" w:rsidRPr="00F314BE" w:rsidRDefault="00F314BE" w:rsidP="00A03EE3">
                            <w:pPr>
                              <w:pStyle w:val="Title"/>
                              <w:rPr>
                                <w:lang w:val="en-GB" w:bidi="fr-FR"/>
                              </w:rPr>
                            </w:pPr>
                            <w:r w:rsidRPr="00F314BE">
                              <w:rPr>
                                <w:lang w:val="en-GB" w:bidi="fr-FR"/>
                              </w:rPr>
                              <w:t>WEB PROJECT</w:t>
                            </w:r>
                          </w:p>
                          <w:p w14:paraId="0AAF2C4E" w14:textId="6F7EB7E5" w:rsidR="009172F8" w:rsidRPr="009F0205" w:rsidRDefault="00F314BE" w:rsidP="00F314BE">
                            <w:pPr>
                              <w:pStyle w:val="Subtitle"/>
                              <w:rPr>
                                <w:rFonts w:ascii="Segoe UI" w:hAnsi="Segoe UI" w:cs="Segoe UI"/>
                                <w:sz w:val="36"/>
                                <w:lang w:val="en-GB"/>
                              </w:rPr>
                            </w:pPr>
                            <w:r w:rsidRPr="009F0205">
                              <w:rPr>
                                <w:rFonts w:ascii="Segoe UI" w:hAnsi="Segoe UI" w:cs="Segoe UI"/>
                                <w:sz w:val="36"/>
                                <w:lang w:val="en-GB" w:bidi="fr-FR"/>
                              </w:rPr>
                              <w:t>PRESENTATION OF THE SPECIFICATION DOCUMENT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77763896" w14:textId="77777777" w:rsidR="00D077E9" w:rsidRDefault="00D077E9" w:rsidP="00AB02A7">
            <w:r>
              <w:rPr>
                <w:noProof/>
                <w:lang w:eastAsia="fr-FR"/>
              </w:rPr>
              <mc:AlternateContent>
                <mc:Choice Requires="wps">
                  <w:drawing>
                    <wp:inline distT="0" distB="0" distL="0" distR="0" wp14:anchorId="2E63CBB1" wp14:editId="4589FFAB">
                      <wp:extent cx="1390918" cy="0"/>
                      <wp:effectExtent l="0" t="19050" r="19050" b="19050"/>
                      <wp:docPr id="5" name="Connecteur droit 5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684F8E9" id="Connecteur droit 5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636A07" w14:paraId="07C0F8BE" w14:textId="77777777" w:rsidTr="00A03EE3">
        <w:trPr>
          <w:trHeight w:val="6937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7F590A6" w14:textId="316A8771" w:rsidR="00F314BE" w:rsidRPr="00F314BE" w:rsidRDefault="00F314BE" w:rsidP="00593A38">
            <w:pPr>
              <w:pStyle w:val="Nom"/>
              <w:rPr>
                <w:sz w:val="36"/>
              </w:rPr>
            </w:pPr>
          </w:p>
          <w:p w14:paraId="55B18CA8" w14:textId="18C2E978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NGANKAM Paul-henry</w:t>
            </w:r>
          </w:p>
          <w:p w14:paraId="088369E1" w14:textId="677B3730" w:rsidR="00F314BE" w:rsidRPr="009F0205" w:rsidRDefault="00F314BE" w:rsidP="00F314BE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TOUKAM Sonia</w:t>
            </w:r>
          </w:p>
          <w:p w14:paraId="176DEB44" w14:textId="77777777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ABDULRAHAMAN Faris</w:t>
            </w:r>
          </w:p>
          <w:p w14:paraId="6EE74832" w14:textId="39838624" w:rsidR="00A03EE3" w:rsidRPr="009F0205" w:rsidRDefault="00A03EE3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NOUMEN Darryl</w:t>
            </w:r>
          </w:p>
          <w:p w14:paraId="05BDE68D" w14:textId="61427009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CD0E7AE" w14:textId="12348BAC" w:rsidR="00F314BE" w:rsidRPr="009F0205" w:rsidRDefault="00F314BE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44136165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3F004BA0" w14:textId="77777777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</w:p>
          <w:p w14:paraId="08114E12" w14:textId="368C4A04" w:rsidR="00F314BE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Academic Year 2022-2023</w:t>
            </w:r>
          </w:p>
          <w:p w14:paraId="68651FA8" w14:textId="3F7F5033" w:rsidR="004D08A7" w:rsidRPr="009F0205" w:rsidRDefault="004D08A7" w:rsidP="00593A38">
            <w:pPr>
              <w:pStyle w:val="Nom"/>
              <w:rPr>
                <w:rFonts w:ascii="Segoe UI" w:hAnsi="Segoe UI" w:cs="Segoe UI"/>
                <w:sz w:val="32"/>
                <w:szCs w:val="20"/>
                <w:lang w:val="en-GB"/>
              </w:rPr>
            </w:pPr>
            <w:r w:rsidRPr="009F0205">
              <w:rPr>
                <w:rFonts w:ascii="Segoe UI" w:hAnsi="Segoe UI" w:cs="Segoe UI"/>
                <w:sz w:val="32"/>
                <w:szCs w:val="20"/>
                <w:lang w:val="en-GB"/>
              </w:rPr>
              <w:t>X2025 PROMOTION</w:t>
            </w:r>
          </w:p>
          <w:p w14:paraId="063DBF68" w14:textId="15E9D24A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23E7FAB4" w14:textId="0AA40825" w:rsidR="00F314BE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59C03AB2" w14:textId="5C602633" w:rsidR="00F314BE" w:rsidRPr="00A473CA" w:rsidRDefault="00F314BE" w:rsidP="00593A38">
            <w:pPr>
              <w:pStyle w:val="Nom"/>
              <w:rPr>
                <w:sz w:val="36"/>
                <w:lang w:val="en-GB"/>
              </w:rPr>
            </w:pPr>
          </w:p>
          <w:p w14:paraId="39C9A4B8" w14:textId="2D36DC3F" w:rsidR="00D077E9" w:rsidRPr="00A03EE3" w:rsidRDefault="00D077E9" w:rsidP="00AB02A7">
            <w:pPr>
              <w:rPr>
                <w:noProof/>
                <w:lang w:val="en-GB"/>
              </w:rPr>
            </w:pPr>
          </w:p>
        </w:tc>
      </w:tr>
      <w:tr w:rsidR="00D077E9" w14:paraId="55FDA2E9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sz w:val="24"/>
                <w:szCs w:val="20"/>
              </w:rPr>
              <w:id w:val="1080870105"/>
              <w:placeholder>
                <w:docPart w:val="5ED608685AD54F6CBCA4CBCA03044F53"/>
              </w:placeholder>
              <w15:appearance w15:val="hidden"/>
            </w:sdtPr>
            <w:sdtEndPr/>
            <w:sdtContent>
              <w:p w14:paraId="111358F5" w14:textId="319DD9E5" w:rsidR="00D077E9" w:rsidRPr="009F0205" w:rsidRDefault="00532541" w:rsidP="00AB02A7">
                <w:pPr>
                  <w:rPr>
                    <w:sz w:val="24"/>
                    <w:szCs w:val="20"/>
                  </w:rPr>
                </w:pP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begin"/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instrText xml:space="preserve"> DATE  \@ "d MMMM"  \* MERGEFORMAT </w:instrTex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separate"/>
                </w:r>
                <w:r w:rsidR="009F0205" w:rsidRPr="009F0205">
                  <w:rPr>
                    <w:rStyle w:val="SubtitleChar"/>
                    <w:rFonts w:ascii="Segoe UI" w:hAnsi="Segoe UI" w:cs="Segoe UI"/>
                    <w:noProof/>
                    <w:szCs w:val="20"/>
                    <w:lang w:val="en-GB" w:bidi="fr-FR"/>
                  </w:rPr>
                  <w:t>3 May</w:t>
                </w:r>
                <w:r w:rsidRPr="009F0205">
                  <w:rPr>
                    <w:rStyle w:val="SubtitleChar"/>
                    <w:rFonts w:ascii="Segoe UI" w:hAnsi="Segoe UI" w:cs="Segoe UI"/>
                    <w:szCs w:val="20"/>
                    <w:lang w:val="en-GB" w:bidi="fr-FR"/>
                  </w:rPr>
                  <w:fldChar w:fldCharType="end"/>
                </w:r>
                <w:r w:rsidR="00D55152" w:rsidRPr="009F0205">
                  <w:rPr>
                    <w:rStyle w:val="SubtitleChar"/>
                    <w:rFonts w:ascii="Segoe UI" w:hAnsi="Segoe UI" w:cs="Segoe UI"/>
                    <w:szCs w:val="20"/>
                    <w:lang w:bidi="fr-FR"/>
                  </w:rPr>
                  <w:t xml:space="preserve"> 2022</w:t>
                </w:r>
              </w:p>
            </w:sdtContent>
          </w:sdt>
          <w:p w14:paraId="2E4870DE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  <w:r w:rsidRPr="009F0205">
              <w:rPr>
                <w:noProof/>
                <w:sz w:val="8"/>
                <w:szCs w:val="8"/>
                <w:lang w:eastAsia="fr-FR"/>
              </w:rPr>
              <mc:AlternateContent>
                <mc:Choice Requires="wps">
                  <w:drawing>
                    <wp:inline distT="0" distB="0" distL="0" distR="0" wp14:anchorId="5A223011" wp14:editId="6C9ADA0F">
                      <wp:extent cx="1493949" cy="0"/>
                      <wp:effectExtent l="0" t="19050" r="30480" b="19050"/>
                      <wp:docPr id="6" name="Connecteur droit 6" descr="séparateur de text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13B6BFD9" id="Connecteur droit 6" o:spid="_x0000_s1026" alt="séparateur de text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2C1EC187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2F31975" w14:textId="77777777" w:rsidR="00D077E9" w:rsidRPr="009F0205" w:rsidRDefault="00D077E9" w:rsidP="00AB02A7">
            <w:pPr>
              <w:rPr>
                <w:noProof/>
                <w:sz w:val="8"/>
                <w:szCs w:val="8"/>
              </w:rPr>
            </w:pPr>
          </w:p>
          <w:p w14:paraId="332466EF" w14:textId="0962209B" w:rsidR="00D077E9" w:rsidRPr="009F0205" w:rsidRDefault="00BB2FC1" w:rsidP="00A03EE3">
            <w:pPr>
              <w:rPr>
                <w:rFonts w:ascii="Segoe UI" w:hAnsi="Segoe UI" w:cs="Segoe UI"/>
                <w:sz w:val="32"/>
                <w:szCs w:val="20"/>
              </w:rPr>
            </w:pPr>
            <w:sdt>
              <w:sdtPr>
                <w:rPr>
                  <w:sz w:val="24"/>
                  <w:szCs w:val="20"/>
                </w:rPr>
                <w:id w:val="-1740469667"/>
                <w:placeholder>
                  <w:docPart w:val="CCF6888C30C04F839BACFFEB63A6D416"/>
                </w:placeholder>
                <w15:appearance w15:val="hidden"/>
              </w:sdtPr>
              <w:sdtEndPr>
                <w:rPr>
                  <w:rFonts w:ascii="Segoe UI" w:hAnsi="Segoe UI" w:cs="Segoe UI"/>
                  <w:sz w:val="32"/>
                </w:rPr>
              </w:sdtEndPr>
              <w:sdtContent>
                <w:r w:rsidR="00A03EE3" w:rsidRPr="009F0205">
                  <w:rPr>
                    <w:rFonts w:ascii="Segoe UI" w:hAnsi="Segoe UI" w:cs="Segoe UI"/>
                    <w:sz w:val="32"/>
                    <w:szCs w:val="20"/>
                  </w:rPr>
                  <w:t>Group 7</w:t>
                </w:r>
              </w:sdtContent>
            </w:sdt>
          </w:p>
          <w:p w14:paraId="168DB8F7" w14:textId="77777777" w:rsidR="00D077E9" w:rsidRPr="00D86945" w:rsidRDefault="00D077E9" w:rsidP="00AB02A7">
            <w:pPr>
              <w:rPr>
                <w:noProof/>
                <w:sz w:val="10"/>
                <w:szCs w:val="10"/>
              </w:rPr>
            </w:pPr>
          </w:p>
        </w:tc>
      </w:tr>
    </w:tbl>
    <w:p w14:paraId="337F699E" w14:textId="6B38550E" w:rsidR="00F314BE" w:rsidRDefault="00AB02A7" w:rsidP="00F93D0D">
      <w:pPr>
        <w:spacing w:after="200"/>
        <w:rPr>
          <w:lang w:bidi="fr-FR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C2D337" wp14:editId="1A2DAB57">
                <wp:simplePos x="0" y="0"/>
                <wp:positionH relativeFrom="column">
                  <wp:posOffset>-752015</wp:posOffset>
                </wp:positionH>
                <wp:positionV relativeFrom="page">
                  <wp:posOffset>4846955</wp:posOffset>
                </wp:positionV>
                <wp:extent cx="7760970" cy="5841409"/>
                <wp:effectExtent l="0" t="0" r="0" b="6985"/>
                <wp:wrapNone/>
                <wp:docPr id="2" name="Rectangle 2" descr="rectangle coloré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5841409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AC2C31" id="Rectangle 2" o:spid="_x0000_s1026" alt="rectangle coloré" style="position:absolute;margin-left:-59.2pt;margin-top:381.65pt;width:611.1pt;height:459.9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" fillcolor="#34aba2 [3206]" stroked="f" strokeweight="2pt">
                <w10:wrap anchory="page"/>
              </v:rect>
            </w:pict>
          </mc:Fallback>
        </mc:AlternateContent>
      </w:r>
    </w:p>
    <w:p w14:paraId="6B23DE43" w14:textId="77777777" w:rsidR="00F314BE" w:rsidRDefault="00F314BE">
      <w:pPr>
        <w:spacing w:after="200"/>
        <w:rPr>
          <w:lang w:bidi="fr-FR"/>
        </w:rPr>
      </w:pPr>
      <w:r>
        <w:rPr>
          <w:lang w:bidi="fr-FR"/>
        </w:rPr>
        <w:br w:type="page"/>
      </w:r>
    </w:p>
    <w:p w14:paraId="50C9DD37" w14:textId="4E4953BA" w:rsidR="007633AF" w:rsidRDefault="007633AF" w:rsidP="00F93D0D">
      <w:pPr>
        <w:spacing w:after="200"/>
      </w:pPr>
    </w:p>
    <w:sdt>
      <w:sdtPr>
        <w:rPr>
          <w:rFonts w:asciiTheme="minorHAnsi" w:eastAsiaTheme="minorEastAsia" w:hAnsiTheme="minorHAnsi" w:cstheme="minorBidi"/>
          <w:color w:val="0F0D29" w:themeColor="text1"/>
          <w:sz w:val="28"/>
          <w:szCs w:val="22"/>
          <w:lang w:val="fr-FR"/>
        </w:rPr>
        <w:id w:val="-4997383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C616665" w14:textId="12A578E5" w:rsidR="00AD4343" w:rsidRPr="00AD4343" w:rsidRDefault="00AD4343" w:rsidP="00AD4343">
          <w:pPr>
            <w:pStyle w:val="TOCHeading"/>
            <w:spacing w:line="360" w:lineRule="auto"/>
            <w:jc w:val="center"/>
            <w:rPr>
              <w:rFonts w:ascii="Segoe UI" w:hAnsi="Segoe UI" w:cs="Segoe UI"/>
            </w:rPr>
          </w:pPr>
          <w:r w:rsidRPr="00AD4343">
            <w:rPr>
              <w:rFonts w:ascii="Segoe UI" w:hAnsi="Segoe UI" w:cs="Segoe UI"/>
            </w:rPr>
            <w:t>Contents</w:t>
          </w:r>
        </w:p>
        <w:p w14:paraId="5AB550B0" w14:textId="6BE87090" w:rsidR="00AD4343" w:rsidRPr="00AD4343" w:rsidRDefault="00AD4343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r w:rsidRPr="00AD4343">
            <w:rPr>
              <w:rFonts w:ascii="Segoe UI" w:hAnsi="Segoe UI" w:cs="Segoe UI"/>
              <w:sz w:val="32"/>
              <w:szCs w:val="32"/>
            </w:rPr>
            <w:fldChar w:fldCharType="begin"/>
          </w:r>
          <w:r w:rsidRPr="00AD4343">
            <w:rPr>
              <w:rFonts w:ascii="Segoe UI" w:hAnsi="Segoe UI" w:cs="Segoe UI"/>
              <w:sz w:val="32"/>
              <w:szCs w:val="32"/>
            </w:rPr>
            <w:instrText xml:space="preserve"> TOC \o "1-3" \h \z \u </w:instrText>
          </w:r>
          <w:r w:rsidRPr="00AD4343">
            <w:rPr>
              <w:rFonts w:ascii="Segoe UI" w:hAnsi="Segoe UI" w:cs="Segoe UI"/>
              <w:sz w:val="32"/>
              <w:szCs w:val="32"/>
            </w:rPr>
            <w:fldChar w:fldCharType="separate"/>
          </w:r>
          <w:hyperlink w:anchor="_Toc102467841" w:history="1"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I.</w:t>
            </w:r>
            <w:r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</w:rPr>
              <w:t>PROJECT FRAMEWORK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_Toc102467841 \h </w:instrTex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3</w:t>
            </w:r>
            <w:r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8E55A7B" w14:textId="525B58A1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2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GENERAL PRESENTATION OF THE PROJECT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11CD2C21" w14:textId="224BB8D7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3" w:history="1"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 xml:space="preserve">NEEDS </w:t>
            </w:r>
            <w:r w:rsidR="00B7123C">
              <w:rPr>
                <w:rStyle w:val="Hyperlink"/>
                <w:rFonts w:ascii="Segoe UI" w:hAnsi="Segoe UI" w:cs="Segoe UI"/>
                <w:color w:val="auto"/>
              </w:rPr>
              <w:t xml:space="preserve">THE </w:t>
            </w:r>
            <w:r w:rsidR="00AD4343" w:rsidRPr="00AD4343">
              <w:rPr>
                <w:rStyle w:val="Hyperlink"/>
                <w:rFonts w:ascii="Segoe UI" w:hAnsi="Segoe UI" w:cs="Segoe UI"/>
                <w:color w:val="auto"/>
              </w:rPr>
              <w:t>PROTOTYPE MEETS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_Toc102467843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3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722A2D1" w14:textId="0033E4D3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4" w:history="1">
            <w:r w:rsidR="00AD4343" w:rsidRPr="00AD4343">
              <w:rPr>
                <w:rStyle w:val="Hyperlink"/>
                <w:rFonts w:ascii="Segoe UI" w:hAnsi="Segoe UI" w:cs="Segoe UI"/>
              </w:rPr>
              <w:t>C.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PROJECT STAKES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_Toc102467844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5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CCE193" w14:textId="7E76E5E1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5" w:history="1">
            <w:r w:rsidR="00AD4343" w:rsidRPr="00AD4343">
              <w:rPr>
                <w:rStyle w:val="Hyperlink"/>
                <w:rFonts w:ascii="Segoe UI" w:hAnsi="Segoe UI" w:cs="Segoe UI"/>
              </w:rPr>
              <w:t>D.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TEAM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_Toc102467845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6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0CF6A058" w14:textId="0FFF0D63" w:rsidR="00AD4343" w:rsidRPr="00AD4343" w:rsidRDefault="00BB2FC1" w:rsidP="00AD4343">
          <w:pPr>
            <w:pStyle w:val="TOC1"/>
            <w:tabs>
              <w:tab w:val="left" w:pos="44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6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FUNCTIONAL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_Toc102467846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C71FE92" w14:textId="1D6DF853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7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TARGETED FUNCTIONALITIES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_Toc102467847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6C40267D" w14:textId="1EBD78DA" w:rsidR="00AD4343" w:rsidRPr="00AD4343" w:rsidRDefault="00BB2FC1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48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III.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TECHNICAL SPECIFICATIONS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_Toc102467848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4118890" w14:textId="5C6D2C9B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49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TECHNOLOGIES CHOICES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_Toc102467849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FB0DF97" w14:textId="0B96C51F" w:rsidR="00AD4343" w:rsidRPr="00AD4343" w:rsidRDefault="00BB2FC1" w:rsidP="00AD4343">
          <w:pPr>
            <w:pStyle w:val="TOC1"/>
            <w:tabs>
              <w:tab w:val="left" w:pos="660"/>
              <w:tab w:val="right" w:leader="dot" w:pos="10024"/>
            </w:tabs>
            <w:spacing w:line="360" w:lineRule="auto"/>
            <w:rPr>
              <w:rFonts w:ascii="Segoe UI" w:hAnsi="Segoe UI" w:cs="Segoe UI"/>
              <w:noProof/>
              <w:sz w:val="32"/>
              <w:szCs w:val="32"/>
              <w:lang w:val="en-CM" w:eastAsia="en-CM"/>
            </w:rPr>
          </w:pPr>
          <w:hyperlink w:anchor="_Toc102467850" w:history="1"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IV.</w:t>
            </w:r>
            <w:r w:rsidR="00AD4343" w:rsidRPr="00AD4343">
              <w:rPr>
                <w:rFonts w:ascii="Segoe UI" w:hAnsi="Segoe UI" w:cs="Segoe UI"/>
                <w:noProof/>
                <w:sz w:val="32"/>
                <w:szCs w:val="32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  <w:b/>
                <w:bCs/>
                <w:noProof/>
                <w:sz w:val="32"/>
                <w:szCs w:val="32"/>
                <w:lang w:val="en-GB"/>
              </w:rPr>
              <w:t>MARKETING AND LEGAL ASPECTS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ab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begin"/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instrText xml:space="preserve"> PAGEREF _Toc102467850 \h </w:instrTex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separate"/>
            </w:r>
            <w:r w:rsidR="0082118D">
              <w:rPr>
                <w:rFonts w:ascii="Segoe UI" w:hAnsi="Segoe UI" w:cs="Segoe UI"/>
                <w:noProof/>
                <w:webHidden/>
                <w:sz w:val="32"/>
                <w:szCs w:val="32"/>
              </w:rPr>
              <w:t>7</w:t>
            </w:r>
            <w:r w:rsidR="00AD4343" w:rsidRPr="00AD4343">
              <w:rPr>
                <w:rFonts w:ascii="Segoe UI" w:hAnsi="Segoe UI" w:cs="Segoe U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F7E979F" w14:textId="595ECC2B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1" w:history="1">
            <w:r w:rsidR="00AD4343" w:rsidRPr="00AD4343">
              <w:rPr>
                <w:rStyle w:val="Hyperlink"/>
                <w:rFonts w:ascii="Segoe UI" w:hAnsi="Segoe UI" w:cs="Segoe UI"/>
              </w:rPr>
              <w:t>A.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BUDGET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_Toc102467851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7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568B7A97" w14:textId="12B24E05" w:rsidR="00AD4343" w:rsidRPr="00AD4343" w:rsidRDefault="00BB2FC1" w:rsidP="00AD4343">
          <w:pPr>
            <w:pStyle w:val="TOC2"/>
            <w:rPr>
              <w:rFonts w:ascii="Segoe UI" w:hAnsi="Segoe UI" w:cs="Segoe UI"/>
              <w:lang w:val="en-CM" w:eastAsia="en-CM"/>
            </w:rPr>
          </w:pPr>
          <w:hyperlink w:anchor="_Toc102467852" w:history="1">
            <w:r w:rsidR="00AD4343" w:rsidRPr="00AD4343">
              <w:rPr>
                <w:rStyle w:val="Hyperlink"/>
                <w:rFonts w:ascii="Segoe UI" w:hAnsi="Segoe UI" w:cs="Segoe UI"/>
              </w:rPr>
              <w:t>B.</w:t>
            </w:r>
            <w:r w:rsidR="00AD4343" w:rsidRPr="00AD4343">
              <w:rPr>
                <w:rFonts w:ascii="Segoe UI" w:hAnsi="Segoe UI" w:cs="Segoe UI"/>
                <w:lang w:val="en-CM" w:eastAsia="en-CM"/>
              </w:rPr>
              <w:tab/>
            </w:r>
            <w:r w:rsidR="00AD4343" w:rsidRPr="00AD4343">
              <w:rPr>
                <w:rStyle w:val="Hyperlink"/>
                <w:rFonts w:ascii="Segoe UI" w:hAnsi="Segoe UI" w:cs="Segoe UI"/>
              </w:rPr>
              <w:t>LEGAL MENTIONS PRESENTATION</w:t>
            </w:r>
            <w:r w:rsidR="00AD4343" w:rsidRPr="00AD4343">
              <w:rPr>
                <w:rFonts w:ascii="Segoe UI" w:hAnsi="Segoe UI" w:cs="Segoe UI"/>
                <w:webHidden/>
              </w:rPr>
              <w:tab/>
            </w:r>
            <w:r w:rsidR="00AD4343" w:rsidRPr="00AD4343">
              <w:rPr>
                <w:rFonts w:ascii="Segoe UI" w:hAnsi="Segoe UI" w:cs="Segoe UI"/>
                <w:webHidden/>
              </w:rPr>
              <w:fldChar w:fldCharType="begin"/>
            </w:r>
            <w:r w:rsidR="00AD4343" w:rsidRPr="00AD4343">
              <w:rPr>
                <w:rFonts w:ascii="Segoe UI" w:hAnsi="Segoe UI" w:cs="Segoe UI"/>
                <w:webHidden/>
              </w:rPr>
              <w:instrText xml:space="preserve"> PAGEREF _Toc102467852 \h </w:instrText>
            </w:r>
            <w:r w:rsidR="00AD4343" w:rsidRPr="00AD4343">
              <w:rPr>
                <w:rFonts w:ascii="Segoe UI" w:hAnsi="Segoe UI" w:cs="Segoe UI"/>
                <w:webHidden/>
              </w:rPr>
            </w:r>
            <w:r w:rsidR="00AD4343" w:rsidRPr="00AD4343">
              <w:rPr>
                <w:rFonts w:ascii="Segoe UI" w:hAnsi="Segoe UI" w:cs="Segoe UI"/>
                <w:webHidden/>
              </w:rPr>
              <w:fldChar w:fldCharType="separate"/>
            </w:r>
            <w:r w:rsidR="0082118D">
              <w:rPr>
                <w:rFonts w:ascii="Segoe UI" w:hAnsi="Segoe UI" w:cs="Segoe UI"/>
                <w:webHidden/>
              </w:rPr>
              <w:t>8</w:t>
            </w:r>
            <w:r w:rsidR="00AD4343" w:rsidRPr="00AD4343">
              <w:rPr>
                <w:rFonts w:ascii="Segoe UI" w:hAnsi="Segoe UI" w:cs="Segoe UI"/>
                <w:webHidden/>
              </w:rPr>
              <w:fldChar w:fldCharType="end"/>
            </w:r>
          </w:hyperlink>
        </w:p>
        <w:p w14:paraId="4FA20895" w14:textId="182B92B5" w:rsidR="00AD4343" w:rsidRDefault="00AD4343" w:rsidP="00AD4343">
          <w:pPr>
            <w:spacing w:line="360" w:lineRule="auto"/>
          </w:pPr>
          <w:r w:rsidRPr="00AD4343">
            <w:rPr>
              <w:rFonts w:ascii="Segoe UI" w:hAnsi="Segoe UI" w:cs="Segoe U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7835AA78" w14:textId="3DD9C151" w:rsidR="00F314BE" w:rsidRPr="00F314BE" w:rsidRDefault="00F314BE" w:rsidP="00F314BE"/>
    <w:p w14:paraId="65DA26DA" w14:textId="3FDD8977" w:rsidR="00B2686C" w:rsidRDefault="00B2686C">
      <w:pPr>
        <w:spacing w:after="200"/>
      </w:pPr>
      <w:r>
        <w:br w:type="page"/>
      </w:r>
    </w:p>
    <w:p w14:paraId="30EF7D96" w14:textId="6EB1B7C9" w:rsidR="00F314BE" w:rsidRPr="00F17A21" w:rsidRDefault="00F314BE" w:rsidP="00F314BE">
      <w:pPr>
        <w:rPr>
          <w:rFonts w:ascii="Segoe UI" w:hAnsi="Segoe UI" w:cs="Segoe UI"/>
          <w:sz w:val="32"/>
          <w:szCs w:val="24"/>
        </w:rPr>
      </w:pPr>
    </w:p>
    <w:p w14:paraId="70902741" w14:textId="4605191F" w:rsidR="00B2686C" w:rsidRPr="003722A3" w:rsidRDefault="00B2686C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</w:pPr>
      <w:bookmarkStart w:id="0" w:name="_Toc102467841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 xml:space="preserve">PROJECT </w:t>
      </w:r>
      <w:r w:rsidR="00D33B5C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</w:rPr>
        <w:t>FRAMEWORK</w:t>
      </w:r>
      <w:bookmarkEnd w:id="0"/>
    </w:p>
    <w:p w14:paraId="69A3A488" w14:textId="2AE61CC7" w:rsidR="00D63CE3" w:rsidRPr="003722A3" w:rsidRDefault="00D63CE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bookmarkStart w:id="1" w:name="_Toc10246784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GENERAL PRESENTATION OF THE PROJECT</w:t>
      </w:r>
      <w:bookmarkEnd w:id="1"/>
    </w:p>
    <w:p w14:paraId="1E68DDE6" w14:textId="4E5173BA" w:rsidR="00F314BE" w:rsidRPr="00B201D9" w:rsidRDefault="00094FDC" w:rsidP="00C821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Nowadays, the conception of dynamic, responsive and ergonomic websites is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more and more appreciated and claimed by users</w:t>
      </w:r>
      <w:r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.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Actually, it is in th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is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context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that </w:t>
      </w:r>
      <w:r w:rsidR="000B5A42" w:rsidRPr="00B201D9">
        <w:rPr>
          <w:rFonts w:ascii="Segoe UI" w:hAnsi="Segoe UI" w:cs="Segoe UI"/>
          <w:color w:val="auto"/>
          <w:sz w:val="32"/>
          <w:szCs w:val="32"/>
          <w:lang w:val="en-GB"/>
        </w:rPr>
        <w:t>the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BDE</w:t>
      </w:r>
      <w:r w:rsidR="00F30991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of the CESI Engineering School asked </w:t>
      </w:r>
      <w:r w:rsidR="00D33B5C" w:rsidRPr="00B201D9">
        <w:rPr>
          <w:rFonts w:ascii="Segoe UI" w:hAnsi="Segoe UI" w:cs="Segoe UI"/>
          <w:color w:val="auto"/>
          <w:sz w:val="32"/>
          <w:szCs w:val="32"/>
          <w:lang w:val="en-GB"/>
        </w:rPr>
        <w:t>for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a group of qualified computer engineers </w:t>
      </w:r>
      <w:r w:rsidR="00725FC3" w:rsidRPr="00B201D9">
        <w:rPr>
          <w:rFonts w:ascii="Segoe UI" w:hAnsi="Segoe UI" w:cs="Segoe UI"/>
          <w:color w:val="auto"/>
          <w:sz w:val="32"/>
          <w:szCs w:val="32"/>
          <w:lang w:val="en-GB"/>
        </w:rPr>
        <w:t>to design a website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which will </w:t>
      </w:r>
      <w:r w:rsidR="00CE7E36" w:rsidRPr="00B201D9">
        <w:rPr>
          <w:rFonts w:ascii="Segoe UI" w:hAnsi="Segoe UI" w:cs="Segoe UI"/>
          <w:color w:val="auto"/>
          <w:sz w:val="32"/>
          <w:szCs w:val="32"/>
          <w:lang w:val="en-GB"/>
        </w:rPr>
        <w:t>facilitate</w:t>
      </w:r>
      <w:r w:rsidR="008158BD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 the </w:t>
      </w:r>
      <w:r w:rsidR="00A449F5" w:rsidRPr="00B201D9">
        <w:rPr>
          <w:rFonts w:ascii="Segoe UI" w:hAnsi="Segoe UI" w:cs="Segoe UI"/>
          <w:color w:val="auto"/>
          <w:sz w:val="32"/>
          <w:szCs w:val="32"/>
          <w:lang w:val="en-GB"/>
        </w:rPr>
        <w:t xml:space="preserve">organization and communication of manifestations within the school and suggest to members some giveaways. </w:t>
      </w:r>
    </w:p>
    <w:p w14:paraId="52B5AACB" w14:textId="77777777" w:rsidR="00C82127" w:rsidRPr="00C82127" w:rsidRDefault="00C82127" w:rsidP="00C82127">
      <w:pPr>
        <w:spacing w:line="360" w:lineRule="auto"/>
        <w:ind w:left="720" w:firstLine="720"/>
        <w:jc w:val="both"/>
        <w:rPr>
          <w:rFonts w:ascii="Times New Roman" w:hAnsi="Times New Roman" w:cs="Times New Roman"/>
          <w:color w:val="auto"/>
          <w:sz w:val="32"/>
          <w:szCs w:val="32"/>
          <w:lang w:val="en-GB"/>
        </w:rPr>
      </w:pPr>
    </w:p>
    <w:p w14:paraId="2C055214" w14:textId="67B43A77" w:rsidR="00F314BE" w:rsidRPr="004129C3" w:rsidRDefault="00AB5F41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rFonts w:ascii="Segoe UI" w:hAnsi="Segoe UI" w:cs="Segoe UI"/>
          <w:b/>
          <w:bCs/>
          <w:color w:val="C00000"/>
          <w:sz w:val="36"/>
          <w:szCs w:val="28"/>
          <w:lang w:val="en-GB"/>
        </w:rPr>
        <w:t xml:space="preserve"> </w:t>
      </w:r>
      <w:bookmarkStart w:id="2" w:name="_Toc102467843"/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NEEDS </w:t>
      </w:r>
      <w:r w:rsidR="00B201D9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THE 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PROTOT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YPE</w:t>
      </w:r>
      <w:r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  <w:r w:rsidR="005D0477" w:rsidRPr="005D0477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MEETS</w:t>
      </w:r>
      <w:bookmarkEnd w:id="2"/>
    </w:p>
    <w:p w14:paraId="72073D3C" w14:textId="60ADEBD1" w:rsidR="00031E39" w:rsidRPr="00B201D9" w:rsidRDefault="00BC06B6" w:rsidP="00B201D9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to design must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>satisfy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according to the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>role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the user </w:t>
      </w:r>
      <w:r w:rsidR="00031E39" w:rsidRPr="00B201D9">
        <w:rPr>
          <w:rFonts w:ascii="Segoe UI" w:hAnsi="Segoe UI" w:cs="Segoe UI"/>
          <w:color w:val="auto"/>
          <w:sz w:val="32"/>
          <w:szCs w:val="24"/>
          <w:lang w:val="en-GB"/>
        </w:rPr>
        <w:t>the needs below</w:t>
      </w:r>
      <w:r w:rsidR="00F56C64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</w:p>
    <w:p w14:paraId="07A7FA51" w14:textId="6C22B365" w:rsidR="00726368" w:rsidRPr="00B201D9" w:rsidRDefault="00726368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Students </w:t>
      </w:r>
    </w:p>
    <w:p w14:paraId="27E4EF3D" w14:textId="3C638A73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the site </w:t>
      </w:r>
    </w:p>
    <w:p w14:paraId="14BABA26" w14:textId="77777777" w:rsidR="00A03197" w:rsidRPr="00B201D9" w:rsidRDefault="00A03197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Consult the entire site</w:t>
      </w:r>
    </w:p>
    <w:p w14:paraId="4BEA7433" w14:textId="794E0554" w:rsidR="00F56C64" w:rsidRPr="00B201D9" w:rsidRDefault="00A03197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the store (without being able to proceed with the purchase)</w:t>
      </w:r>
    </w:p>
    <w:p w14:paraId="412F71A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B95BE87" w14:textId="77777777" w:rsidR="00B7401B" w:rsidRDefault="00A03197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Connected Students</w:t>
      </w:r>
    </w:p>
    <w:p w14:paraId="4CD7C7D4" w14:textId="4005D64E" w:rsidR="00B7401B" w:rsidRDefault="001B5D76" w:rsidP="001B5D76">
      <w:pPr>
        <w:tabs>
          <w:tab w:val="left" w:pos="3570"/>
        </w:tabs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ab/>
      </w:r>
    </w:p>
    <w:p w14:paraId="28804E75" w14:textId="536B0CD2" w:rsidR="00A03197" w:rsidRPr="00B7401B" w:rsidRDefault="00A03197" w:rsidP="00B7401B">
      <w:p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7401B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lastRenderedPageBreak/>
        <w:t xml:space="preserve"> </w:t>
      </w:r>
    </w:p>
    <w:p w14:paraId="5D4EAC21" w14:textId="5879A92E" w:rsidR="00A03197" w:rsidRPr="00B201D9" w:rsidRDefault="00A03197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Register on </w:t>
      </w:r>
      <w:r w:rsidR="00E13741" w:rsidRPr="00B201D9">
        <w:rPr>
          <w:rFonts w:ascii="Segoe UI" w:hAnsi="Segoe UI" w:cs="Segoe UI"/>
          <w:sz w:val="32"/>
          <w:szCs w:val="24"/>
          <w:lang w:val="en-GB"/>
        </w:rPr>
        <w:t>an activity suggested by the BDE members</w:t>
      </w:r>
    </w:p>
    <w:p w14:paraId="4E610E1B" w14:textId="105A4801" w:rsidR="004A06A7" w:rsidRPr="00B201D9" w:rsidRDefault="00E13741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Access to the </w:t>
      </w:r>
      <w:r w:rsidR="00584582" w:rsidRPr="00B201D9">
        <w:rPr>
          <w:rFonts w:ascii="Segoe UI" w:hAnsi="Segoe UI" w:cs="Segoe UI"/>
          <w:sz w:val="32"/>
          <w:szCs w:val="24"/>
          <w:lang w:val="en-GB"/>
        </w:rPr>
        <w:t xml:space="preserve">suggestions </w:t>
      </w:r>
      <w:r w:rsidRPr="00B201D9">
        <w:rPr>
          <w:rFonts w:ascii="Segoe UI" w:hAnsi="Segoe UI" w:cs="Segoe UI"/>
          <w:sz w:val="32"/>
          <w:szCs w:val="24"/>
          <w:lang w:val="en-GB"/>
        </w:rPr>
        <w:t>box and vote for the activities suggested by other students</w:t>
      </w:r>
    </w:p>
    <w:p w14:paraId="2B82F96D" w14:textId="63F879AF" w:rsidR="006F689C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Propose an activity to the BDE members</w:t>
      </w:r>
    </w:p>
    <w:p w14:paraId="09035147" w14:textId="071AD5A6" w:rsidR="00E13741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Add photos on registered past events</w:t>
      </w:r>
    </w:p>
    <w:p w14:paraId="231864A8" w14:textId="322AE8AE" w:rsidR="00A03197" w:rsidRPr="00B201D9" w:rsidRDefault="00E13741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Comment and like </w:t>
      </w:r>
      <w:r w:rsidR="00A3125C" w:rsidRPr="00B201D9">
        <w:rPr>
          <w:rFonts w:ascii="Segoe UI" w:hAnsi="Segoe UI" w:cs="Segoe UI"/>
          <w:sz w:val="32"/>
          <w:szCs w:val="24"/>
          <w:lang w:val="en-GB"/>
        </w:rPr>
        <w:t>photos of a past event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</w:p>
    <w:p w14:paraId="484E277F" w14:textId="77777777" w:rsidR="00A03197" w:rsidRPr="00B201D9" w:rsidRDefault="00A03197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502FC13" w14:textId="1B9ECE2B" w:rsidR="00F56C64" w:rsidRPr="00B201D9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BDE members </w:t>
      </w:r>
    </w:p>
    <w:p w14:paraId="4E8D47F5" w14:textId="21C519AB" w:rsidR="00F56C64" w:rsidRPr="00B201D9" w:rsidRDefault="00A3125C" w:rsidP="00B201D9">
      <w:pPr>
        <w:pStyle w:val="ListParagraph"/>
        <w:numPr>
          <w:ilvl w:val="0"/>
          <w:numId w:val="17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Post a manifestation </w:t>
      </w:r>
    </w:p>
    <w:p w14:paraId="1D0E60CA" w14:textId="47C48DF4" w:rsidR="00F56C64" w:rsidRPr="00B201D9" w:rsidRDefault="00A3125C" w:rsidP="00B201D9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set of manifestations proposed by the students</w:t>
      </w:r>
    </w:p>
    <w:p w14:paraId="2FA31AFD" w14:textId="3A23E2A2" w:rsidR="00584582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Choose a suggested manifestation in the suggestions box </w:t>
      </w:r>
    </w:p>
    <w:p w14:paraId="4BA3F69B" w14:textId="7211C4BC" w:rsidR="00F56C64" w:rsidRPr="00B201D9" w:rsidRDefault="005845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 Access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for 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each proposed manifestation 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to the list of registerers and download it </w:t>
      </w:r>
      <w:r w:rsidR="004A575B" w:rsidRPr="00B201D9">
        <w:rPr>
          <w:rFonts w:ascii="Segoe UI" w:hAnsi="Segoe UI" w:cs="Segoe UI"/>
          <w:sz w:val="32"/>
          <w:szCs w:val="24"/>
          <w:lang w:val="en-GB"/>
        </w:rPr>
        <w:t>under</w:t>
      </w:r>
      <w:r w:rsidR="00215682" w:rsidRPr="00B201D9">
        <w:rPr>
          <w:rFonts w:ascii="Segoe UI" w:hAnsi="Segoe UI" w:cs="Segoe UI"/>
          <w:sz w:val="32"/>
          <w:szCs w:val="24"/>
          <w:lang w:val="en-GB"/>
        </w:rPr>
        <w:t xml:space="preserve"> the PDF or CSV extension</w:t>
      </w:r>
    </w:p>
    <w:p w14:paraId="47A0D6E8" w14:textId="4F4B1206" w:rsidR="00215682" w:rsidRPr="00B201D9" w:rsidRDefault="00215682" w:rsidP="00B201D9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Administrate the photos and comments </w:t>
      </w:r>
      <w:r w:rsidR="00C55BAA" w:rsidRPr="00B201D9">
        <w:rPr>
          <w:rFonts w:ascii="Segoe UI" w:hAnsi="Segoe UI" w:cs="Segoe UI"/>
          <w:sz w:val="32"/>
          <w:szCs w:val="24"/>
          <w:lang w:val="en-GB"/>
        </w:rPr>
        <w:t>of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the past events section</w:t>
      </w:r>
    </w:p>
    <w:p w14:paraId="7BF302C9" w14:textId="77777777" w:rsidR="00F56C64" w:rsidRPr="00B201D9" w:rsidRDefault="00F56C64" w:rsidP="00B201D9">
      <w:pPr>
        <w:pStyle w:val="ListParagraph"/>
        <w:spacing w:line="360" w:lineRule="auto"/>
        <w:ind w:left="252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3CCC9DEE" w14:textId="0D19ED4E" w:rsidR="00F56C64" w:rsidRDefault="00F56C64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CESI employees </w:t>
      </w:r>
    </w:p>
    <w:p w14:paraId="36B18248" w14:textId="77777777" w:rsidR="00B7401B" w:rsidRPr="00B201D9" w:rsidRDefault="00B7401B" w:rsidP="00B7401B">
      <w:pPr>
        <w:pStyle w:val="ListParagraph"/>
        <w:spacing w:line="360" w:lineRule="auto"/>
        <w:ind w:left="2160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</w:p>
    <w:p w14:paraId="10D388E2" w14:textId="1890BD3A" w:rsidR="00F56C64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Notify</w:t>
      </w:r>
      <w:r w:rsidR="00F17C1B" w:rsidRPr="00B201D9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B201D9">
        <w:rPr>
          <w:rFonts w:ascii="Segoe UI" w:hAnsi="Segoe UI" w:cs="Segoe UI"/>
          <w:sz w:val="32"/>
          <w:szCs w:val="24"/>
          <w:lang w:val="en-GB"/>
        </w:rPr>
        <w:t>BDE members when photos, comments or manifestations are unappropriated</w:t>
      </w:r>
    </w:p>
    <w:p w14:paraId="1E36FC47" w14:textId="6696CA2F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Access to the site with same rights as students</w:t>
      </w:r>
    </w:p>
    <w:p w14:paraId="3E78EFC8" w14:textId="19D117A7" w:rsidR="00F56C64" w:rsidRPr="00B201D9" w:rsidRDefault="0021568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 xml:space="preserve">Download through a button all the photos posted </w:t>
      </w:r>
      <w:r w:rsidR="00E315C2" w:rsidRPr="00B201D9">
        <w:rPr>
          <w:rFonts w:ascii="Segoe UI" w:hAnsi="Segoe UI" w:cs="Segoe UI"/>
          <w:sz w:val="32"/>
          <w:szCs w:val="24"/>
          <w:lang w:val="en-GB"/>
        </w:rPr>
        <w:t>by students and BDE members</w:t>
      </w:r>
    </w:p>
    <w:p w14:paraId="05852BA0" w14:textId="77777777" w:rsidR="00E315C2" w:rsidRPr="00B201D9" w:rsidRDefault="00E315C2" w:rsidP="00B201D9">
      <w:pPr>
        <w:pStyle w:val="ListParagraph"/>
        <w:spacing w:line="360" w:lineRule="auto"/>
        <w:ind w:left="3240"/>
        <w:jc w:val="both"/>
        <w:rPr>
          <w:rFonts w:ascii="Segoe UI" w:hAnsi="Segoe UI" w:cs="Segoe UI"/>
          <w:sz w:val="32"/>
          <w:szCs w:val="24"/>
          <w:lang w:val="en-GB"/>
        </w:rPr>
      </w:pPr>
    </w:p>
    <w:p w14:paraId="2D20ECBE" w14:textId="638C0ED2" w:rsidR="00F50DB2" w:rsidRPr="00B201D9" w:rsidRDefault="00E315C2" w:rsidP="00B201D9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Store </w:t>
      </w:r>
      <w:r w:rsidR="00AF73E5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/ Shop</w:t>
      </w:r>
    </w:p>
    <w:p w14:paraId="3D5F5E63" w14:textId="452EBD4C" w:rsidR="006F689C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BDE members can add, delete or order by categories products</w:t>
      </w:r>
    </w:p>
    <w:p w14:paraId="4D588CBB" w14:textId="0234C467" w:rsidR="00E315C2" w:rsidRPr="00B201D9" w:rsidRDefault="00E315C2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Students can order via a shopping basket</w:t>
      </w:r>
    </w:p>
    <w:p w14:paraId="1619D57A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PayPal account to aid transactions</w:t>
      </w:r>
    </w:p>
    <w:p w14:paraId="562916C5" w14:textId="77777777" w:rsidR="00A161CD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Display the 3 most ordered articles</w:t>
      </w:r>
    </w:p>
    <w:p w14:paraId="591BC7E9" w14:textId="1135B00F" w:rsidR="00E315C2" w:rsidRPr="00B201D9" w:rsidRDefault="00A161CD" w:rsidP="00B201D9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B201D9">
        <w:rPr>
          <w:rFonts w:ascii="Segoe UI" w:hAnsi="Segoe UI" w:cs="Segoe UI"/>
          <w:sz w:val="32"/>
          <w:szCs w:val="24"/>
          <w:lang w:val="en-GB"/>
        </w:rPr>
        <w:t>Provide a search and filter</w:t>
      </w:r>
      <w:r w:rsidR="0052042A">
        <w:rPr>
          <w:rFonts w:ascii="Segoe UI" w:hAnsi="Segoe UI" w:cs="Segoe UI"/>
          <w:sz w:val="32"/>
          <w:szCs w:val="24"/>
          <w:lang w:val="en-GB"/>
        </w:rPr>
        <w:t>ing</w:t>
      </w:r>
      <w:r w:rsidRPr="00B201D9">
        <w:rPr>
          <w:rFonts w:ascii="Segoe UI" w:hAnsi="Segoe UI" w:cs="Segoe UI"/>
          <w:sz w:val="32"/>
          <w:szCs w:val="24"/>
          <w:lang w:val="en-GB"/>
        </w:rPr>
        <w:t xml:space="preserve"> functionality </w:t>
      </w:r>
    </w:p>
    <w:p w14:paraId="059CA0A7" w14:textId="77777777" w:rsidR="003F3A7F" w:rsidRPr="003F3A7F" w:rsidRDefault="003F3A7F" w:rsidP="003F3A7F">
      <w:pPr>
        <w:spacing w:line="360" w:lineRule="auto"/>
        <w:rPr>
          <w:rFonts w:ascii="Times New Roman" w:hAnsi="Times New Roman" w:cs="Times New Roman"/>
          <w:sz w:val="32"/>
          <w:szCs w:val="24"/>
          <w:lang w:val="en-GB"/>
        </w:rPr>
      </w:pPr>
    </w:p>
    <w:p w14:paraId="5C9C9CBF" w14:textId="2DA82836" w:rsidR="004129C3" w:rsidRPr="007034B4" w:rsidRDefault="004129C3" w:rsidP="00AD4343">
      <w:pPr>
        <w:pStyle w:val="ListParagraph"/>
        <w:numPr>
          <w:ilvl w:val="0"/>
          <w:numId w:val="5"/>
        </w:numPr>
        <w:spacing w:line="360" w:lineRule="auto"/>
        <w:outlineLvl w:val="1"/>
        <w:rPr>
          <w:lang w:val="en-GB"/>
        </w:rPr>
      </w:pPr>
      <w:r>
        <w:rPr>
          <w:lang w:val="en-GB"/>
        </w:rPr>
        <w:t xml:space="preserve"> </w:t>
      </w:r>
      <w:bookmarkStart w:id="3" w:name="_Toc102467844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PROJECT</w:t>
      </w:r>
      <w:r w:rsidRPr="003722A3">
        <w:rPr>
          <w:color w:val="013A57" w:themeColor="accent1" w:themeShade="BF"/>
          <w:sz w:val="36"/>
          <w:szCs w:val="28"/>
          <w:lang w:val="en-GB"/>
        </w:rPr>
        <w:t xml:space="preserve"> </w:t>
      </w:r>
      <w:r w:rsidR="005E6E2B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STAKES</w:t>
      </w:r>
      <w:bookmarkEnd w:id="3"/>
    </w:p>
    <w:p w14:paraId="1CB53B3E" w14:textId="1742DF0D" w:rsidR="007034B4" w:rsidRPr="00B201D9" w:rsidRDefault="001E3010" w:rsidP="001E3010">
      <w:pPr>
        <w:spacing w:line="360" w:lineRule="auto"/>
        <w:ind w:left="1440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This 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project must </w:t>
      </w:r>
      <w:r w:rsidR="0000233B" w:rsidRPr="00B201D9">
        <w:rPr>
          <w:rFonts w:ascii="Segoe UI" w:hAnsi="Segoe UI" w:cs="Segoe UI"/>
          <w:color w:val="auto"/>
          <w:sz w:val="32"/>
          <w:szCs w:val="24"/>
          <w:lang w:val="en-GB"/>
        </w:rPr>
        <w:t>address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 the following </w:t>
      </w:r>
      <w:r w:rsidR="00C55BAA" w:rsidRPr="00B201D9">
        <w:rPr>
          <w:rFonts w:ascii="Segoe UI" w:hAnsi="Segoe UI" w:cs="Segoe UI"/>
          <w:color w:val="auto"/>
          <w:sz w:val="32"/>
          <w:szCs w:val="24"/>
          <w:lang w:val="en-GB"/>
        </w:rPr>
        <w:t>issu</w:t>
      </w:r>
      <w:r w:rsidR="0023636D" w:rsidRPr="00B201D9">
        <w:rPr>
          <w:rFonts w:ascii="Segoe UI" w:hAnsi="Segoe UI" w:cs="Segoe UI"/>
          <w:color w:val="auto"/>
          <w:sz w:val="32"/>
          <w:szCs w:val="24"/>
          <w:lang w:val="en-GB"/>
        </w:rPr>
        <w:t xml:space="preserve">es : </w:t>
      </w:r>
    </w:p>
    <w:p w14:paraId="276596DE" w14:textId="2483687B" w:rsidR="008C0191" w:rsidRPr="004A7F12" w:rsidRDefault="00B97C86" w:rsidP="008F1DDB">
      <w:pPr>
        <w:pStyle w:val="ListParagraph"/>
        <w:numPr>
          <w:ilvl w:val="0"/>
          <w:numId w:val="13"/>
        </w:numPr>
        <w:spacing w:line="360" w:lineRule="auto"/>
        <w:jc w:val="both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Technical</w:t>
      </w:r>
      <w:r w:rsidR="0023636D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issues</w:t>
      </w:r>
      <w:r w:rsidR="00F34688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8C0191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: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</w:p>
    <w:p w14:paraId="05268ABF" w14:textId="7E90B41A" w:rsidR="008F1DDB" w:rsidRDefault="00BA1995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Presence of a REST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>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8C0191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8C0191" w:rsidRPr="008F1DDB">
        <w:rPr>
          <w:rFonts w:ascii="Segoe UI" w:hAnsi="Segoe UI" w:cs="Segoe UI"/>
          <w:color w:val="auto"/>
          <w:sz w:val="32"/>
          <w:szCs w:val="24"/>
          <w:lang w:val="en-GB"/>
        </w:rPr>
        <w:t>accessibility to the database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by </w:t>
      </w:r>
      <w:r w:rsidR="0052042A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925B22" w:rsidRPr="008F1DDB">
        <w:rPr>
          <w:rFonts w:ascii="Segoe UI" w:hAnsi="Segoe UI" w:cs="Segoe UI"/>
          <w:color w:val="auto"/>
          <w:sz w:val="32"/>
          <w:szCs w:val="24"/>
          <w:lang w:val="en-GB"/>
        </w:rPr>
        <w:t>other sites</w:t>
      </w:r>
    </w:p>
    <w:p w14:paraId="7C379262" w14:textId="77777777" w:rsidR="008F1DDB" w:rsidRDefault="00E2766B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Use of modern technologies :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personalized, styl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ish </w:t>
      </w:r>
      <w:r w:rsidR="003539C8" w:rsidRPr="008F1DDB">
        <w:rPr>
          <w:rFonts w:ascii="Segoe UI" w:hAnsi="Segoe UI" w:cs="Segoe UI"/>
          <w:color w:val="auto"/>
          <w:sz w:val="32"/>
          <w:szCs w:val="24"/>
          <w:lang w:val="en-GB"/>
        </w:rPr>
        <w:t>and functional website design</w:t>
      </w:r>
    </w:p>
    <w:p w14:paraId="099D883F" w14:textId="77777777" w:rsidR="008F1DDB" w:rsidRPr="008F1DDB" w:rsidRDefault="008F1DDB" w:rsidP="008F1DDB">
      <w:pPr>
        <w:pStyle w:val="ListParagraph"/>
        <w:spacing w:line="360" w:lineRule="auto"/>
        <w:ind w:left="32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</w:p>
    <w:p w14:paraId="26DED74C" w14:textId="0324B534" w:rsidR="008F1DDB" w:rsidRPr="008F1DDB" w:rsidRDefault="003539C8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 xml:space="preserve">Data Centralization : 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>exist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>ence of a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common database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to</w:t>
      </w:r>
      <w:r w:rsidR="00FB047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all the CESI </w:t>
      </w:r>
      <w:r w:rsidR="00BA1995" w:rsidRPr="008F1DDB">
        <w:rPr>
          <w:rFonts w:ascii="Segoe UI" w:hAnsi="Segoe UI" w:cs="Segoe UI"/>
          <w:color w:val="auto"/>
          <w:sz w:val="32"/>
          <w:szCs w:val="24"/>
          <w:lang w:val="en-GB"/>
        </w:rPr>
        <w:t>centres</w:t>
      </w:r>
    </w:p>
    <w:p w14:paraId="675AD04D" w14:textId="2B34AD6B" w:rsidR="00FB0470" w:rsidRPr="008F1DDB" w:rsidRDefault="00530876" w:rsidP="008F1DDB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Forms and REST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 API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 Security</w:t>
      </w:r>
      <w:r w:rsidR="00A133B0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Forms queries must be validated </w:t>
      </w:r>
      <w:r w:rsidR="003E7125">
        <w:rPr>
          <w:rFonts w:ascii="Segoe UI" w:hAnsi="Segoe UI" w:cs="Segoe UI"/>
          <w:color w:val="auto"/>
          <w:sz w:val="32"/>
          <w:szCs w:val="24"/>
          <w:lang w:val="en-GB"/>
        </w:rPr>
        <w:t>through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 PHP functionalities and </w:t>
      </w:r>
      <w:r w:rsidR="006F689C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the </w:t>
      </w:r>
      <w:r w:rsidR="00A133B0"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API protected by an authentication </w:t>
      </w:r>
      <w:r w:rsidR="00236215" w:rsidRPr="008F1DDB">
        <w:rPr>
          <w:rFonts w:ascii="Segoe UI" w:hAnsi="Segoe UI" w:cs="Segoe UI"/>
          <w:color w:val="auto"/>
          <w:sz w:val="32"/>
          <w:szCs w:val="24"/>
          <w:lang w:val="en-GB"/>
        </w:rPr>
        <w:t>mechanism</w:t>
      </w:r>
      <w:r w:rsidR="008879A6">
        <w:rPr>
          <w:rFonts w:ascii="Segoe UI" w:hAnsi="Segoe UI" w:cs="Segoe UI"/>
          <w:color w:val="auto"/>
          <w:sz w:val="32"/>
          <w:szCs w:val="24"/>
          <w:lang w:val="en-GB"/>
        </w:rPr>
        <w:t xml:space="preserve"> (tokens)</w:t>
      </w:r>
    </w:p>
    <w:p w14:paraId="6F98FB39" w14:textId="77777777" w:rsidR="00236215" w:rsidRPr="00B201D9" w:rsidRDefault="00236215" w:rsidP="00C33D77">
      <w:pPr>
        <w:spacing w:line="360" w:lineRule="auto"/>
        <w:rPr>
          <w:rFonts w:ascii="Segoe UI" w:hAnsi="Segoe UI" w:cs="Segoe UI"/>
          <w:sz w:val="32"/>
          <w:szCs w:val="24"/>
          <w:lang w:val="en-GB"/>
        </w:rPr>
      </w:pPr>
    </w:p>
    <w:p w14:paraId="1B18F90F" w14:textId="3E291977" w:rsidR="007F456C" w:rsidRPr="004A7F12" w:rsidRDefault="00B97C86" w:rsidP="008F1DDB">
      <w:pPr>
        <w:pStyle w:val="ListParagraph"/>
        <w:numPr>
          <w:ilvl w:val="0"/>
          <w:numId w:val="13"/>
        </w:numPr>
        <w:spacing w:line="360" w:lineRule="auto"/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</w:pPr>
      <w:r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Legal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 </w:t>
      </w:r>
      <w:r w:rsidR="00EA49FB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>issu</w:t>
      </w:r>
      <w:r w:rsidR="00DA1169" w:rsidRPr="004A7F12">
        <w:rPr>
          <w:rFonts w:ascii="Segoe UI" w:hAnsi="Segoe UI" w:cs="Segoe UI"/>
          <w:b/>
          <w:bCs/>
          <w:color w:val="auto"/>
          <w:sz w:val="32"/>
          <w:szCs w:val="24"/>
          <w:lang w:val="en-GB"/>
        </w:rPr>
        <w:t xml:space="preserve">es : </w:t>
      </w:r>
    </w:p>
    <w:p w14:paraId="62BA2B38" w14:textId="3248455D" w:rsidR="007F456C" w:rsidRPr="008F1DDB" w:rsidRDefault="00261516" w:rsidP="008F1DDB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Segoe UI" w:hAnsi="Segoe UI" w:cs="Segoe UI"/>
          <w:sz w:val="32"/>
          <w:szCs w:val="24"/>
          <w:lang w:val="en-GB"/>
        </w:rPr>
      </w:pPr>
      <w:r w:rsidRPr="008F1DDB">
        <w:rPr>
          <w:rFonts w:ascii="Segoe UI" w:hAnsi="Segoe UI" w:cs="Segoe UI"/>
          <w:sz w:val="32"/>
          <w:szCs w:val="24"/>
          <w:lang w:val="en-GB"/>
        </w:rPr>
        <w:t>Legal mentions</w:t>
      </w:r>
      <w:r w:rsidR="006F689C" w:rsidRPr="008F1DDB">
        <w:rPr>
          <w:rFonts w:ascii="Segoe UI" w:hAnsi="Segoe UI" w:cs="Segoe UI"/>
          <w:sz w:val="32"/>
          <w:szCs w:val="24"/>
          <w:lang w:val="en-GB"/>
        </w:rPr>
        <w:t xml:space="preserve">’ </w:t>
      </w:r>
      <w:r w:rsidRPr="008F1DDB">
        <w:rPr>
          <w:rFonts w:ascii="Segoe UI" w:hAnsi="Segoe UI" w:cs="Segoe UI"/>
          <w:sz w:val="32"/>
          <w:szCs w:val="24"/>
          <w:lang w:val="en-GB"/>
        </w:rPr>
        <w:t>Presence</w:t>
      </w:r>
      <w:r w:rsidR="002A0C75" w:rsidRPr="008F1DDB">
        <w:rPr>
          <w:rFonts w:ascii="Segoe UI" w:hAnsi="Segoe UI" w:cs="Segoe UI"/>
          <w:sz w:val="32"/>
          <w:szCs w:val="24"/>
          <w:lang w:val="en-GB"/>
        </w:rPr>
        <w:t xml:space="preserve"> </w:t>
      </w:r>
      <w:r w:rsidR="007F456C" w:rsidRPr="008F1DDB">
        <w:rPr>
          <w:rFonts w:ascii="Segoe UI" w:hAnsi="Segoe UI" w:cs="Segoe UI"/>
          <w:sz w:val="32"/>
          <w:szCs w:val="24"/>
          <w:lang w:val="en-GB"/>
        </w:rPr>
        <w:t xml:space="preserve">: </w:t>
      </w:r>
      <w:r w:rsidRPr="008F1DDB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users about cookies purpose and general conditions of sale </w:t>
      </w:r>
    </w:p>
    <w:p w14:paraId="3EF41472" w14:textId="77777777" w:rsidR="006F689C" w:rsidRPr="006F689C" w:rsidRDefault="006F689C" w:rsidP="006F689C">
      <w:pPr>
        <w:spacing w:line="360" w:lineRule="auto"/>
        <w:jc w:val="both"/>
        <w:rPr>
          <w:rFonts w:ascii="Times New Roman" w:hAnsi="Times New Roman" w:cs="Times New Roman"/>
          <w:sz w:val="32"/>
          <w:szCs w:val="24"/>
          <w:lang w:val="en-GB"/>
        </w:rPr>
      </w:pPr>
    </w:p>
    <w:p w14:paraId="3E578B9A" w14:textId="454C80CA" w:rsidR="007034B4" w:rsidRPr="0008776D" w:rsidRDefault="00801269" w:rsidP="00AD4343">
      <w:pPr>
        <w:pStyle w:val="ListParagraph"/>
        <w:numPr>
          <w:ilvl w:val="0"/>
          <w:numId w:val="5"/>
        </w:numPr>
        <w:spacing w:line="360" w:lineRule="auto"/>
        <w:ind w:left="1560" w:hanging="502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</w:pPr>
      <w:bookmarkStart w:id="4" w:name="_Toc102467845"/>
      <w:r w:rsidRPr="003722A3">
        <w:rPr>
          <w:rFonts w:ascii="Times New Roman" w:hAnsi="Times New Roman" w:cs="Times New Roman"/>
          <w:noProof/>
          <w:color w:val="013A57" w:themeColor="accent1" w:themeShade="BF"/>
          <w:szCs w:val="28"/>
        </w:rPr>
        <w:drawing>
          <wp:anchor distT="0" distB="0" distL="114300" distR="114300" simplePos="0" relativeHeight="251662336" behindDoc="0" locked="0" layoutInCell="1" allowOverlap="1" wp14:anchorId="08B703D3" wp14:editId="1604EFFB">
            <wp:simplePos x="0" y="0"/>
            <wp:positionH relativeFrom="margin">
              <wp:posOffset>110490</wp:posOffset>
            </wp:positionH>
            <wp:positionV relativeFrom="paragraph">
              <wp:posOffset>706755</wp:posOffset>
            </wp:positionV>
            <wp:extent cx="6515100" cy="2695575"/>
            <wp:effectExtent l="0" t="57150" r="0" b="0"/>
            <wp:wrapSquare wrapText="bothSides"/>
            <wp:docPr id="11" name="Diagram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>TEAM PRESENTATION</w:t>
      </w:r>
      <w:bookmarkEnd w:id="4"/>
      <w:r w:rsidR="007034B4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28"/>
          <w:lang w:val="en-GB"/>
        </w:rPr>
        <w:t xml:space="preserve"> </w:t>
      </w:r>
    </w:p>
    <w:p w14:paraId="3B70ADE8" w14:textId="1D8B9111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0E490934" w14:textId="77777777" w:rsidR="00371F48" w:rsidRPr="00535622" w:rsidRDefault="00371F48" w:rsidP="007034B4">
      <w:pPr>
        <w:pStyle w:val="ListParagraph"/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</w:p>
    <w:p w14:paraId="1F384850" w14:textId="2AFE9725" w:rsidR="00371F48" w:rsidRPr="00F17A21" w:rsidRDefault="00535622" w:rsidP="00535622">
      <w:pPr>
        <w:pStyle w:val="ListParagraph"/>
        <w:tabs>
          <w:tab w:val="left" w:pos="2505"/>
        </w:tabs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</w:pPr>
      <w:r>
        <w:rPr>
          <w:rFonts w:ascii="Segoe UI" w:hAnsi="Segoe UI" w:cs="Segoe UI"/>
          <w:b/>
          <w:bCs/>
          <w:color w:val="C00000"/>
          <w:sz w:val="32"/>
          <w:szCs w:val="24"/>
          <w:lang w:val="en-GB"/>
        </w:rPr>
        <w:lastRenderedPageBreak/>
        <w:tab/>
      </w:r>
    </w:p>
    <w:p w14:paraId="6519156A" w14:textId="41077F6D" w:rsidR="00CF3CF6" w:rsidRPr="00371F48" w:rsidRDefault="007034B4" w:rsidP="00371F48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5" w:name="_Toc102467846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FUNCTIONAL SPECIFICATIONS</w:t>
      </w:r>
      <w:bookmarkEnd w:id="5"/>
    </w:p>
    <w:p w14:paraId="6360FC09" w14:textId="19E28B7C" w:rsidR="008A7779" w:rsidRPr="00CF3CF6" w:rsidRDefault="007034B4" w:rsidP="00CF3CF6">
      <w:pPr>
        <w:pStyle w:val="ListParagraph"/>
        <w:numPr>
          <w:ilvl w:val="0"/>
          <w:numId w:val="7"/>
        </w:numPr>
        <w:spacing w:line="360" w:lineRule="auto"/>
        <w:outlineLvl w:val="1"/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</w:pPr>
      <w:r w:rsidRPr="005E6E2B">
        <w:rPr>
          <w:rFonts w:ascii="Segoe UI" w:hAnsi="Segoe UI" w:cs="Segoe UI"/>
          <w:b/>
          <w:bCs/>
          <w:color w:val="C00000"/>
          <w:sz w:val="36"/>
          <w:szCs w:val="36"/>
          <w:lang w:val="en-GB"/>
        </w:rPr>
        <w:t xml:space="preserve"> </w:t>
      </w:r>
      <w:bookmarkStart w:id="6" w:name="_Toc102467847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TARGETED FUNCTIONALITIES</w:t>
      </w:r>
      <w:bookmarkEnd w:id="6"/>
    </w:p>
    <w:p w14:paraId="30D0EE9D" w14:textId="201D9C0A" w:rsidR="00A0007F" w:rsidRPr="008A7779" w:rsidRDefault="00E834A9" w:rsidP="006C0C27">
      <w:pPr>
        <w:spacing w:line="360" w:lineRule="auto"/>
        <w:ind w:left="720" w:firstLine="72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>Th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>e main functionalit</w:t>
      </w:r>
      <w:r w:rsidR="00F7795B">
        <w:rPr>
          <w:rFonts w:ascii="Segoe UI" w:hAnsi="Segoe UI" w:cs="Segoe UI"/>
          <w:color w:val="auto"/>
          <w:sz w:val="32"/>
          <w:szCs w:val="24"/>
          <w:lang w:val="en-GB"/>
        </w:rPr>
        <w:t>ies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of this </w:t>
      </w:r>
      <w:r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website </w:t>
      </w:r>
      <w:r w:rsidR="00636A07">
        <w:rPr>
          <w:rFonts w:ascii="Segoe UI" w:hAnsi="Segoe UI" w:cs="Segoe UI"/>
          <w:color w:val="auto"/>
          <w:sz w:val="32"/>
          <w:szCs w:val="24"/>
          <w:lang w:val="en-GB"/>
        </w:rPr>
        <w:t>are</w:t>
      </w:r>
      <w:r w:rsidR="006C0C27" w:rsidRPr="008A7779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E84B42" w:rsidRPr="008A7779">
        <w:rPr>
          <w:rFonts w:ascii="Segoe UI" w:hAnsi="Segoe UI" w:cs="Segoe UI"/>
          <w:color w:val="auto"/>
          <w:sz w:val="32"/>
          <w:szCs w:val="24"/>
          <w:lang w:val="en-GB"/>
        </w:rPr>
        <w:t>:</w:t>
      </w:r>
    </w:p>
    <w:p w14:paraId="74D6293D" w14:textId="3CFA4BEB" w:rsidR="00F34D47" w:rsidRPr="00F34D47" w:rsidRDefault="006C0C27" w:rsidP="00312249">
      <w:pPr>
        <w:pStyle w:val="ListParagraph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aid the planification and 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announcement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of </w:t>
      </w:r>
      <w:r w:rsidR="008D12D7" w:rsidRPr="00312249">
        <w:rPr>
          <w:rFonts w:ascii="Segoe UI" w:hAnsi="Segoe UI" w:cs="Segoe UI"/>
          <w:sz w:val="32"/>
          <w:szCs w:val="32"/>
          <w:lang w:val="en-GB"/>
        </w:rPr>
        <w:t xml:space="preserve">the 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 xml:space="preserve">school </w:t>
      </w:r>
      <w:r w:rsidRPr="00312249">
        <w:rPr>
          <w:rFonts w:ascii="Segoe UI" w:hAnsi="Segoe UI" w:cs="Segoe UI"/>
          <w:sz w:val="32"/>
          <w:szCs w:val="32"/>
          <w:lang w:val="en-GB"/>
        </w:rPr>
        <w:t>event</w:t>
      </w:r>
      <w:r w:rsidR="00C41959" w:rsidRPr="00312249">
        <w:rPr>
          <w:rFonts w:ascii="Segoe UI" w:hAnsi="Segoe UI" w:cs="Segoe UI"/>
          <w:sz w:val="32"/>
          <w:szCs w:val="32"/>
          <w:lang w:val="en-GB"/>
        </w:rPr>
        <w:t>s</w:t>
      </w:r>
      <w:r w:rsidRPr="00312249">
        <w:rPr>
          <w:rFonts w:ascii="Segoe UI" w:hAnsi="Segoe UI" w:cs="Segoe UI"/>
          <w:sz w:val="32"/>
          <w:szCs w:val="32"/>
          <w:lang w:val="en-GB"/>
        </w:rPr>
        <w:t xml:space="preserve"> </w:t>
      </w:r>
    </w:p>
    <w:p w14:paraId="47FD993F" w14:textId="1889AD9D" w:rsidR="00F17C1B" w:rsidRPr="00312249" w:rsidRDefault="00C41959" w:rsidP="00312249">
      <w:pPr>
        <w:pStyle w:val="ListParagraph"/>
        <w:numPr>
          <w:ilvl w:val="0"/>
          <w:numId w:val="25"/>
        </w:numPr>
        <w:spacing w:line="360" w:lineRule="auto"/>
        <w:ind w:left="2127" w:hanging="284"/>
        <w:jc w:val="both"/>
        <w:rPr>
          <w:rFonts w:ascii="Segoe UI" w:hAnsi="Segoe UI" w:cs="Segoe UI"/>
          <w:sz w:val="32"/>
          <w:szCs w:val="24"/>
          <w:lang w:val="en-GB"/>
        </w:rPr>
      </w:pPr>
      <w:r w:rsidRPr="00312249">
        <w:rPr>
          <w:rFonts w:ascii="Segoe UI" w:hAnsi="Segoe UI" w:cs="Segoe UI"/>
          <w:sz w:val="32"/>
          <w:szCs w:val="32"/>
          <w:lang w:val="en-GB"/>
        </w:rPr>
        <w:t xml:space="preserve">allow students </w:t>
      </w:r>
      <w:r w:rsidR="00646DB0" w:rsidRPr="00312249">
        <w:rPr>
          <w:rFonts w:ascii="Segoe UI" w:hAnsi="Segoe UI" w:cs="Segoe UI"/>
          <w:sz w:val="32"/>
          <w:szCs w:val="32"/>
          <w:lang w:val="en-GB"/>
        </w:rPr>
        <w:t>to get accessed to the BDE online shop</w:t>
      </w:r>
    </w:p>
    <w:p w14:paraId="152FD361" w14:textId="77777777" w:rsidR="00EB3457" w:rsidRPr="001A2FCA" w:rsidRDefault="00EB3457" w:rsidP="001A2FCA">
      <w:pPr>
        <w:spacing w:line="360" w:lineRule="auto"/>
        <w:rPr>
          <w:rFonts w:ascii="Times New Roman" w:hAnsi="Times New Roman" w:cs="Times New Roman"/>
          <w:color w:val="auto"/>
          <w:sz w:val="32"/>
          <w:szCs w:val="24"/>
          <w:lang w:val="en-GB"/>
        </w:rPr>
      </w:pPr>
    </w:p>
    <w:p w14:paraId="4D48F423" w14:textId="25CA3FFB" w:rsidR="005E6E2B" w:rsidRPr="003722A3" w:rsidRDefault="005E6E2B" w:rsidP="00AD4343">
      <w:pPr>
        <w:pStyle w:val="ListParagraph"/>
        <w:numPr>
          <w:ilvl w:val="0"/>
          <w:numId w:val="4"/>
        </w:numPr>
        <w:spacing w:line="360" w:lineRule="auto"/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7" w:name="_Toc102467848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TECHNICAL SPECIFICATIONS</w:t>
      </w:r>
      <w:bookmarkEnd w:id="7"/>
    </w:p>
    <w:p w14:paraId="3EC76117" w14:textId="2EC2C638" w:rsidR="0088100D" w:rsidRPr="003722A3" w:rsidRDefault="005E6E2B" w:rsidP="00AD4343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8" w:name="_Toc102467849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TECHNOLOGIES CHOICES</w:t>
      </w:r>
      <w:bookmarkEnd w:id="8"/>
    </w:p>
    <w:p w14:paraId="5CEC9F75" w14:textId="7A7F1C0A" w:rsidR="00E84B42" w:rsidRPr="008A7779" w:rsidRDefault="003F3A7F" w:rsidP="00EE6C95">
      <w:pPr>
        <w:pStyle w:val="ListParagraph"/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32"/>
          <w:lang w:val="en-GB"/>
        </w:rPr>
      </w:pP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 xml:space="preserve">The use of the following technologies is </w:t>
      </w:r>
      <w:r w:rsidR="00715A80">
        <w:rPr>
          <w:rFonts w:ascii="Segoe UI" w:hAnsi="Segoe UI" w:cs="Segoe UI"/>
          <w:color w:val="auto"/>
          <w:sz w:val="32"/>
          <w:szCs w:val="32"/>
          <w:lang w:val="en-GB"/>
        </w:rPr>
        <w:t>requir</w:t>
      </w:r>
      <w:r w:rsidRPr="008A7779">
        <w:rPr>
          <w:rFonts w:ascii="Segoe UI" w:hAnsi="Segoe UI" w:cs="Segoe UI"/>
          <w:color w:val="auto"/>
          <w:sz w:val="32"/>
          <w:szCs w:val="32"/>
          <w:lang w:val="en-GB"/>
        </w:rPr>
        <w:t>ed to carry out the project :</w:t>
      </w:r>
    </w:p>
    <w:p w14:paraId="4F749491" w14:textId="77777777" w:rsidR="00E84B42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PHP, HTML, CSS, JAVASCRIPT, AJAX</w:t>
      </w:r>
    </w:p>
    <w:p w14:paraId="784C6A3C" w14:textId="4143D404" w:rsidR="0008776D" w:rsidRPr="008A7779" w:rsidRDefault="00E84B42" w:rsidP="008A7779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>The pre-processors LESS or SASS</w:t>
      </w:r>
    </w:p>
    <w:p w14:paraId="54C1E844" w14:textId="3D4CBD35" w:rsidR="00EE6C95" w:rsidRPr="008A7779" w:rsidRDefault="00E84B42" w:rsidP="00EE6C95">
      <w:pPr>
        <w:pStyle w:val="ListParagraph"/>
        <w:numPr>
          <w:ilvl w:val="0"/>
          <w:numId w:val="12"/>
        </w:numPr>
        <w:spacing w:line="360" w:lineRule="auto"/>
        <w:rPr>
          <w:rFonts w:ascii="Segoe UI" w:hAnsi="Segoe UI" w:cs="Segoe UI"/>
          <w:lang w:val="en-GB"/>
        </w:rPr>
      </w:pPr>
      <w:r w:rsidRPr="008A7779">
        <w:rPr>
          <w:rFonts w:ascii="Segoe UI" w:hAnsi="Segoe UI" w:cs="Segoe UI"/>
          <w:sz w:val="32"/>
          <w:szCs w:val="24"/>
          <w:lang w:val="en-GB"/>
        </w:rPr>
        <w:t xml:space="preserve">The </w:t>
      </w:r>
      <w:r w:rsidR="003F3A7F" w:rsidRPr="008A7779">
        <w:rPr>
          <w:rFonts w:ascii="Segoe UI" w:hAnsi="Segoe UI" w:cs="Segoe UI"/>
          <w:sz w:val="32"/>
          <w:szCs w:val="24"/>
          <w:lang w:val="en-GB"/>
        </w:rPr>
        <w:t>F</w:t>
      </w:r>
      <w:r w:rsidRPr="008A7779">
        <w:rPr>
          <w:rFonts w:ascii="Segoe UI" w:hAnsi="Segoe UI" w:cs="Segoe UI"/>
          <w:sz w:val="32"/>
          <w:szCs w:val="24"/>
          <w:lang w:val="en-GB"/>
        </w:rPr>
        <w:t xml:space="preserve">rameworks </w:t>
      </w:r>
      <w:r w:rsidR="00EB3457" w:rsidRPr="008A7779">
        <w:rPr>
          <w:rFonts w:ascii="Segoe UI" w:hAnsi="Segoe UI" w:cs="Segoe UI"/>
          <w:sz w:val="32"/>
          <w:szCs w:val="24"/>
          <w:lang w:val="en-GB"/>
        </w:rPr>
        <w:t xml:space="preserve">Bootstrap, </w:t>
      </w:r>
      <w:r w:rsidRPr="008A7779">
        <w:rPr>
          <w:rFonts w:ascii="Segoe UI" w:hAnsi="Segoe UI" w:cs="Segoe UI"/>
          <w:sz w:val="32"/>
          <w:szCs w:val="24"/>
          <w:lang w:val="en-GB"/>
        </w:rPr>
        <w:t>jQuery and Laravel</w:t>
      </w:r>
    </w:p>
    <w:p w14:paraId="7E66A211" w14:textId="77777777" w:rsidR="00E84B42" w:rsidRPr="00E84B42" w:rsidRDefault="00E84B42" w:rsidP="00E84B42">
      <w:pPr>
        <w:spacing w:line="360" w:lineRule="auto"/>
        <w:ind w:left="1800"/>
        <w:rPr>
          <w:lang w:val="en-GB"/>
        </w:rPr>
      </w:pPr>
    </w:p>
    <w:p w14:paraId="040DF937" w14:textId="45F12E5F" w:rsidR="00AB5F41" w:rsidRPr="003722A3" w:rsidRDefault="005E6E2B" w:rsidP="00AD4343">
      <w:pPr>
        <w:pStyle w:val="ListParagraph"/>
        <w:numPr>
          <w:ilvl w:val="0"/>
          <w:numId w:val="4"/>
        </w:numPr>
        <w:outlineLvl w:val="0"/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</w:pPr>
      <w:bookmarkStart w:id="9" w:name="_Toc102467850"/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>MARKETING</w:t>
      </w:r>
      <w:r w:rsidR="00FE2280"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AND LEGAL</w:t>
      </w:r>
      <w:r w:rsidRPr="003722A3">
        <w:rPr>
          <w:rFonts w:ascii="Segoe UI" w:hAnsi="Segoe UI" w:cs="Segoe UI"/>
          <w:b/>
          <w:bCs/>
          <w:color w:val="1B174A" w:themeColor="text1" w:themeTint="E6"/>
          <w:sz w:val="36"/>
          <w:szCs w:val="28"/>
          <w:lang w:val="en-GB"/>
        </w:rPr>
        <w:t xml:space="preserve"> ASPECTS</w:t>
      </w:r>
      <w:bookmarkEnd w:id="9"/>
    </w:p>
    <w:p w14:paraId="71B54309" w14:textId="51D9A36F" w:rsidR="00F314BE" w:rsidRPr="00D63CE3" w:rsidRDefault="00F314BE" w:rsidP="00F314BE">
      <w:pPr>
        <w:rPr>
          <w:lang w:val="en-GB"/>
        </w:rPr>
      </w:pPr>
    </w:p>
    <w:p w14:paraId="0F6CCF90" w14:textId="5DF62FD1" w:rsidR="00FE2280" w:rsidRPr="003722A3" w:rsidRDefault="00FE2280" w:rsidP="00AD4343">
      <w:pPr>
        <w:pStyle w:val="ListParagraph"/>
        <w:numPr>
          <w:ilvl w:val="0"/>
          <w:numId w:val="9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0" w:name="_Toc102467851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BUDGET PRESENTATION</w:t>
      </w:r>
      <w:bookmarkEnd w:id="10"/>
    </w:p>
    <w:p w14:paraId="516F1C92" w14:textId="2524616C" w:rsidR="00F314BE" w:rsidRPr="00900A91" w:rsidRDefault="003921B6" w:rsidP="00B13D61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The realization or the implementation of this project will need the following budget</w:t>
      </w:r>
      <w:r w:rsidR="00F3556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:</w:t>
      </w:r>
      <w:r w:rsidR="008C1AE3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</w:p>
    <w:p w14:paraId="3B1ADCBF" w14:textId="22F2C312" w:rsidR="00EB1052" w:rsidRDefault="00EB1052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56323F56" w14:textId="60B4B01D" w:rsidR="00371F48" w:rsidRDefault="00371F48" w:rsidP="00EB1052">
      <w:pPr>
        <w:ind w:left="1440"/>
        <w:rPr>
          <w:rFonts w:ascii="Times New Roman" w:hAnsi="Times New Roman" w:cs="Times New Roman"/>
          <w:sz w:val="32"/>
          <w:szCs w:val="24"/>
          <w:lang w:val="en-GB"/>
        </w:rPr>
      </w:pPr>
    </w:p>
    <w:p w14:paraId="0ED53BA1" w14:textId="77777777" w:rsidR="00371F48" w:rsidRPr="00371F48" w:rsidRDefault="00371F48" w:rsidP="00EB1052">
      <w:pPr>
        <w:ind w:left="1440"/>
        <w:rPr>
          <w:rFonts w:ascii="Segoe UI" w:hAnsi="Segoe UI" w:cs="Segoe UI"/>
          <w:sz w:val="32"/>
          <w:szCs w:val="24"/>
          <w:lang w:val="en-GB"/>
        </w:rPr>
      </w:pPr>
    </w:p>
    <w:p w14:paraId="57D26DB9" w14:textId="2CC257AD" w:rsidR="00B7401B" w:rsidRPr="00371F48" w:rsidRDefault="00FE2280" w:rsidP="00371F48">
      <w:pPr>
        <w:pStyle w:val="ListParagraph"/>
        <w:numPr>
          <w:ilvl w:val="0"/>
          <w:numId w:val="8"/>
        </w:numPr>
        <w:spacing w:line="360" w:lineRule="auto"/>
        <w:outlineLvl w:val="1"/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</w:pP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bookmarkStart w:id="11" w:name="_Toc102467852"/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LEGAL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MENTIONS</w:t>
      </w:r>
      <w:r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 xml:space="preserve"> </w:t>
      </w:r>
      <w:r w:rsidR="001B2635" w:rsidRPr="003722A3">
        <w:rPr>
          <w:rFonts w:ascii="Segoe UI" w:hAnsi="Segoe UI" w:cs="Segoe UI"/>
          <w:b/>
          <w:bCs/>
          <w:color w:val="013A57" w:themeColor="accent1" w:themeShade="BF"/>
          <w:sz w:val="36"/>
          <w:szCs w:val="36"/>
          <w:lang w:val="en-GB"/>
        </w:rPr>
        <w:t>PRESENTATION</w:t>
      </w:r>
      <w:bookmarkEnd w:id="11"/>
    </w:p>
    <w:p w14:paraId="4A678B36" w14:textId="6DBABB91" w:rsidR="00FE2280" w:rsidRPr="00900A91" w:rsidRDefault="00076FD4" w:rsidP="00B7401B">
      <w:pPr>
        <w:spacing w:line="360" w:lineRule="auto"/>
        <w:ind w:left="1440"/>
        <w:jc w:val="both"/>
        <w:rPr>
          <w:rFonts w:ascii="Segoe UI" w:hAnsi="Segoe UI" w:cs="Segoe UI"/>
          <w:color w:val="auto"/>
          <w:sz w:val="32"/>
          <w:szCs w:val="24"/>
          <w:lang w:val="en-GB"/>
        </w:rPr>
      </w:pPr>
      <w:r w:rsidRPr="00900A91">
        <w:rPr>
          <w:rFonts w:ascii="Segoe UI" w:hAnsi="Segoe UI" w:cs="Segoe UI"/>
          <w:color w:val="auto"/>
          <w:sz w:val="32"/>
          <w:szCs w:val="24"/>
          <w:lang w:val="en-GB"/>
        </w:rPr>
        <w:t>In order to secure the site from any kind of web attacks like hacking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and </w:t>
      </w:r>
      <w:r w:rsidR="00B13D61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inform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user</w:t>
      </w:r>
      <w:r w:rsidR="008B41A1" w:rsidRPr="00900A91">
        <w:rPr>
          <w:rFonts w:ascii="Segoe UI" w:hAnsi="Segoe UI" w:cs="Segoe UI"/>
          <w:color w:val="auto"/>
          <w:sz w:val="32"/>
          <w:szCs w:val="24"/>
          <w:lang w:val="en-GB"/>
        </w:rPr>
        <w:t>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 about the </w:t>
      </w:r>
      <w:r w:rsidR="00236215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purpose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of cookies and </w:t>
      </w:r>
      <w:r w:rsidR="00331B9D">
        <w:rPr>
          <w:rFonts w:ascii="Segoe UI" w:hAnsi="Segoe UI" w:cs="Segoe UI"/>
          <w:color w:val="auto"/>
          <w:sz w:val="32"/>
          <w:szCs w:val="24"/>
          <w:lang w:val="en-GB"/>
        </w:rPr>
        <w:t>the</w:t>
      </w:r>
      <w:r w:rsidR="00EF6296">
        <w:rPr>
          <w:rFonts w:ascii="Segoe UI" w:hAnsi="Segoe UI" w:cs="Segoe UI"/>
          <w:color w:val="auto"/>
          <w:sz w:val="32"/>
          <w:szCs w:val="24"/>
          <w:lang w:val="en-GB"/>
        </w:rPr>
        <w:t xml:space="preserve"> 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 xml:space="preserve">general conditions of sale, it must contain a set of legal 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notices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. Th</w:t>
      </w:r>
      <w:r w:rsidR="00485509" w:rsidRPr="00900A91">
        <w:rPr>
          <w:rFonts w:ascii="Segoe UI" w:hAnsi="Segoe UI" w:cs="Segoe UI"/>
          <w:color w:val="auto"/>
          <w:sz w:val="32"/>
          <w:szCs w:val="24"/>
          <w:lang w:val="en-GB"/>
        </w:rPr>
        <w:t>e</w:t>
      </w:r>
      <w:r w:rsidR="006E686F" w:rsidRPr="00900A91">
        <w:rPr>
          <w:rFonts w:ascii="Segoe UI" w:hAnsi="Segoe UI" w:cs="Segoe UI"/>
          <w:color w:val="auto"/>
          <w:sz w:val="32"/>
          <w:szCs w:val="24"/>
          <w:lang w:val="en-GB"/>
        </w:rPr>
        <w:t>se legal mentions are :</w:t>
      </w:r>
    </w:p>
    <w:p w14:paraId="6E15B56C" w14:textId="77777777" w:rsidR="00F314BE" w:rsidRPr="00D63CE3" w:rsidRDefault="00F314BE" w:rsidP="00F314BE">
      <w:pPr>
        <w:rPr>
          <w:lang w:val="en-GB"/>
        </w:rPr>
      </w:pPr>
    </w:p>
    <w:sectPr w:rsidR="00F314BE" w:rsidRPr="00D63CE3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3F3FA" w14:textId="77777777" w:rsidR="00BB2FC1" w:rsidRDefault="00BB2FC1">
      <w:r>
        <w:separator/>
      </w:r>
    </w:p>
    <w:p w14:paraId="4523B328" w14:textId="77777777" w:rsidR="00BB2FC1" w:rsidRDefault="00BB2FC1"/>
  </w:endnote>
  <w:endnote w:type="continuationSeparator" w:id="0">
    <w:p w14:paraId="70C73370" w14:textId="77777777" w:rsidR="00BB2FC1" w:rsidRDefault="00BB2FC1">
      <w:r>
        <w:continuationSeparator/>
      </w:r>
    </w:p>
    <w:p w14:paraId="250D3451" w14:textId="77777777" w:rsidR="00BB2FC1" w:rsidRDefault="00BB2F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F0F2F" w14:textId="07329B4C" w:rsidR="009172F8" w:rsidRPr="00384B6F" w:rsidRDefault="00D219E0" w:rsidP="00384B6F">
    <w:pPr>
      <w:pStyle w:val="Footer"/>
      <w:ind w:left="720"/>
      <w:jc w:val="center"/>
      <w:rPr>
        <w:rFonts w:ascii="Segoe UI" w:hAnsi="Segoe UI" w:cs="Segoe UI"/>
        <w:sz w:val="32"/>
        <w:szCs w:val="24"/>
        <w:lang w:val="en-GB"/>
      </w:rPr>
    </w:pPr>
    <w:r w:rsidRPr="00384B6F">
      <w:rPr>
        <w:rFonts w:ascii="Segoe UI" w:hAnsi="Segoe UI" w:cs="Segoe UI"/>
        <w:sz w:val="32"/>
        <w:szCs w:val="24"/>
        <w:lang w:val="en-GB"/>
      </w:rPr>
      <w:t xml:space="preserve">Made and Presented by the students </w:t>
    </w:r>
    <w:r w:rsidR="00B2686C" w:rsidRPr="00384B6F">
      <w:rPr>
        <w:rFonts w:ascii="Segoe UI" w:hAnsi="Segoe UI" w:cs="Segoe UI"/>
        <w:sz w:val="32"/>
        <w:szCs w:val="24"/>
        <w:lang w:val="en-GB"/>
      </w:rPr>
      <w:t>of the group 7 Web Project</w:t>
    </w:r>
  </w:p>
  <w:p w14:paraId="06962CFC" w14:textId="06E72A9D" w:rsidR="009172F8" w:rsidRPr="00D219E0" w:rsidRDefault="009172F8">
    <w:pPr>
      <w:pStyle w:val="Footer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CDE5A" w14:textId="77777777" w:rsidR="00BB2FC1" w:rsidRDefault="00BB2FC1">
      <w:r>
        <w:separator/>
      </w:r>
    </w:p>
    <w:p w14:paraId="0FBAE60F" w14:textId="77777777" w:rsidR="00BB2FC1" w:rsidRDefault="00BB2FC1"/>
  </w:footnote>
  <w:footnote w:type="continuationSeparator" w:id="0">
    <w:p w14:paraId="18C8E23E" w14:textId="77777777" w:rsidR="00BB2FC1" w:rsidRDefault="00BB2FC1">
      <w:r>
        <w:continuationSeparator/>
      </w:r>
    </w:p>
    <w:p w14:paraId="6D9C3572" w14:textId="77777777" w:rsidR="00BB2FC1" w:rsidRDefault="00BB2FC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9172F8" w14:paraId="225A0DD5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783B9F45" w14:textId="1C94CD76" w:rsidR="009172F8" w:rsidRDefault="009172F8">
          <w:pPr>
            <w:pStyle w:val="Header"/>
          </w:pPr>
        </w:p>
      </w:tc>
    </w:tr>
  </w:tbl>
  <w:p w14:paraId="73D17047" w14:textId="7DF6B3B3" w:rsidR="009172F8" w:rsidRPr="00384B6F" w:rsidRDefault="004D08A7" w:rsidP="00D077E9">
    <w:pPr>
      <w:pStyle w:val="Header"/>
      <w:rPr>
        <w:rFonts w:ascii="Segoe UI" w:hAnsi="Segoe UI" w:cs="Segoe UI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BB404F5" wp14:editId="099F5070">
              <wp:simplePos x="0" y="0"/>
              <wp:positionH relativeFrom="margin">
                <wp:align>right</wp:align>
              </wp:positionH>
              <wp:positionV relativeFrom="topMargin">
                <wp:posOffset>669452</wp:posOffset>
              </wp:positionV>
              <wp:extent cx="446567" cy="265814"/>
              <wp:effectExtent l="0" t="0" r="0" b="1270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6567" cy="265814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txbx>
                      <w:txbxContent>
                        <w:p w14:paraId="1A3C61E9" w14:textId="77777777" w:rsidR="004D08A7" w:rsidRPr="00743927" w:rsidRDefault="004D08A7" w:rsidP="0039233E">
                          <w:pPr>
                            <w:spacing w:line="240" w:lineRule="auto"/>
                            <w:jc w:val="center"/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</w:pP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begin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instrText>PAGE   \* MERGEFORMAT</w:instrTex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separate"/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t>2</w:t>
                          </w:r>
                          <w:r w:rsidRPr="00743927">
                            <w:rPr>
                              <w:rFonts w:ascii="Segoe UI" w:hAnsi="Segoe UI" w:cs="Segoe UI"/>
                              <w:color w:val="auto"/>
                              <w:sz w:val="32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B404F5" id="_x0000_t202" coordsize="21600,21600" o:spt="202" path="m,l,21600r21600,l21600,xe">
              <v:stroke joinstyle="miter"/>
              <v:path gradientshapeok="t" o:connecttype="rect"/>
            </v:shapetype>
            <v:shape id="Zone de texte 221" o:spid="_x0000_s1027" type="#_x0000_t202" style="position:absolute;margin-left:-16.05pt;margin-top:52.7pt;width:35.15pt;height:20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" o:allowincell="f" fillcolor="#34aba2 [3209]" stroked="f">
              <v:textbox inset=",0,,0">
                <w:txbxContent>
                  <w:p w14:paraId="1A3C61E9" w14:textId="77777777" w:rsidR="004D08A7" w:rsidRPr="00743927" w:rsidRDefault="004D08A7" w:rsidP="0039233E">
                    <w:pPr>
                      <w:spacing w:line="240" w:lineRule="auto"/>
                      <w:jc w:val="center"/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</w:pP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begin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instrText>PAGE   \* MERGEFORMAT</w:instrTex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separate"/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t>2</w:t>
                    </w:r>
                    <w:r w:rsidRPr="00743927">
                      <w:rPr>
                        <w:rFonts w:ascii="Segoe UI" w:hAnsi="Segoe UI" w:cs="Segoe UI"/>
                        <w:color w:val="auto"/>
                        <w:sz w:val="32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 w:rsidR="00F314BE">
      <w:tab/>
    </w:r>
    <w:r w:rsidR="00F314BE">
      <w:tab/>
    </w:r>
    <w:r>
      <w:tab/>
    </w:r>
    <w:r>
      <w:tab/>
    </w:r>
    <w:r>
      <w:tab/>
    </w:r>
    <w:r w:rsidR="0039233E" w:rsidRPr="00384B6F">
      <w:rPr>
        <w:rFonts w:ascii="Segoe UI" w:hAnsi="Segoe UI" w:cs="Segoe UI"/>
      </w:rPr>
      <w:t xml:space="preserve">           </w:t>
    </w:r>
    <w:r w:rsidR="0039233E" w:rsidRPr="00384B6F">
      <w:rPr>
        <w:rFonts w:ascii="Segoe UI" w:hAnsi="Segoe UI" w:cs="Segoe UI"/>
        <w:sz w:val="32"/>
        <w:szCs w:val="24"/>
      </w:rPr>
      <w:t xml:space="preserve">Group 7 </w:t>
    </w:r>
    <w:r w:rsidR="0039233E" w:rsidRPr="00384B6F">
      <w:rPr>
        <w:rFonts w:ascii="Segoe UI" w:hAnsi="Segoe UI" w:cs="Segoe UI"/>
        <w:sz w:val="32"/>
        <w:szCs w:val="24"/>
        <w:lang w:val="en-GB"/>
      </w:rPr>
      <w:t>Specification</w:t>
    </w:r>
    <w:r w:rsidR="0039233E" w:rsidRPr="00384B6F">
      <w:rPr>
        <w:rFonts w:ascii="Segoe UI" w:hAnsi="Segoe UI" w:cs="Segoe UI"/>
        <w:sz w:val="32"/>
        <w:szCs w:val="24"/>
      </w:rPr>
      <w:t xml:space="preserve">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787B"/>
    <w:multiLevelType w:val="hybridMultilevel"/>
    <w:tmpl w:val="AE02FBF4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" w15:restartNumberingAfterBreak="0">
    <w:nsid w:val="11F47D21"/>
    <w:multiLevelType w:val="hybridMultilevel"/>
    <w:tmpl w:val="80D635B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36E6F"/>
    <w:multiLevelType w:val="hybridMultilevel"/>
    <w:tmpl w:val="E55E08B6"/>
    <w:lvl w:ilvl="0" w:tplc="A264609E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71252ED"/>
    <w:multiLevelType w:val="hybridMultilevel"/>
    <w:tmpl w:val="9EC6A652"/>
    <w:lvl w:ilvl="0" w:tplc="FFFFFFFF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C00000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9263C6"/>
    <w:multiLevelType w:val="hybridMultilevel"/>
    <w:tmpl w:val="BEA0AD0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D364812"/>
    <w:multiLevelType w:val="hybridMultilevel"/>
    <w:tmpl w:val="3BF2FD04"/>
    <w:lvl w:ilvl="0" w:tplc="0C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1E8E52F8"/>
    <w:multiLevelType w:val="hybridMultilevel"/>
    <w:tmpl w:val="72105060"/>
    <w:lvl w:ilvl="0" w:tplc="0C00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7" w15:restartNumberingAfterBreak="0">
    <w:nsid w:val="1ED055BF"/>
    <w:multiLevelType w:val="hybridMultilevel"/>
    <w:tmpl w:val="2A3C8D30"/>
    <w:lvl w:ilvl="0" w:tplc="03760AF8">
      <w:start w:val="1"/>
      <w:numFmt w:val="bullet"/>
      <w:pStyle w:val="listepuces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B05420"/>
    <w:multiLevelType w:val="hybridMultilevel"/>
    <w:tmpl w:val="38022B9C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230F2DD6"/>
    <w:multiLevelType w:val="hybridMultilevel"/>
    <w:tmpl w:val="183051B0"/>
    <w:lvl w:ilvl="0" w:tplc="47829BAC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32C00BE"/>
    <w:multiLevelType w:val="hybridMultilevel"/>
    <w:tmpl w:val="3DC4F160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1" w15:restartNumberingAfterBreak="0">
    <w:nsid w:val="2CDD682C"/>
    <w:multiLevelType w:val="hybridMultilevel"/>
    <w:tmpl w:val="42144FF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2" w15:restartNumberingAfterBreak="0">
    <w:nsid w:val="30AC7DE7"/>
    <w:multiLevelType w:val="hybridMultilevel"/>
    <w:tmpl w:val="0AD6FACA"/>
    <w:lvl w:ilvl="0" w:tplc="A00A27F6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2405857"/>
    <w:multiLevelType w:val="hybridMultilevel"/>
    <w:tmpl w:val="162CD89C"/>
    <w:lvl w:ilvl="0" w:tplc="670EDF1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0F0D29" w:themeColor="text1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4" w15:restartNumberingAfterBreak="0">
    <w:nsid w:val="42835F85"/>
    <w:multiLevelType w:val="hybridMultilevel"/>
    <w:tmpl w:val="7B3EA13A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47D56F4E"/>
    <w:multiLevelType w:val="hybridMultilevel"/>
    <w:tmpl w:val="16A4FEFA"/>
    <w:lvl w:ilvl="0" w:tplc="0C000013">
      <w:start w:val="1"/>
      <w:numFmt w:val="upperRoman"/>
      <w:lvlText w:val="%1."/>
      <w:lvlJc w:val="righ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714DE5"/>
    <w:multiLevelType w:val="hybridMultilevel"/>
    <w:tmpl w:val="3FA2ADA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4FFB118E"/>
    <w:multiLevelType w:val="hybridMultilevel"/>
    <w:tmpl w:val="4A6ED2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8" w15:restartNumberingAfterBreak="0">
    <w:nsid w:val="54D07698"/>
    <w:multiLevelType w:val="hybridMultilevel"/>
    <w:tmpl w:val="0DF4B578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587D7AE5"/>
    <w:multiLevelType w:val="hybridMultilevel"/>
    <w:tmpl w:val="D9AAEA1E"/>
    <w:lvl w:ilvl="0" w:tplc="614AE4D8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4C4200"/>
    <w:multiLevelType w:val="hybridMultilevel"/>
    <w:tmpl w:val="807E088A"/>
    <w:lvl w:ilvl="0" w:tplc="0C00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1" w15:restartNumberingAfterBreak="0">
    <w:nsid w:val="6306214C"/>
    <w:multiLevelType w:val="hybridMultilevel"/>
    <w:tmpl w:val="254C4E00"/>
    <w:lvl w:ilvl="0" w:tplc="A4E8D5E4">
      <w:start w:val="1"/>
      <w:numFmt w:val="upperLetter"/>
      <w:lvlText w:val="%1."/>
      <w:lvlJc w:val="left"/>
      <w:pPr>
        <w:ind w:left="1440" w:hanging="360"/>
      </w:pPr>
      <w:rPr>
        <w:rFonts w:ascii="Segoe UI" w:hAnsi="Segoe UI" w:cs="Segoe UI" w:hint="default"/>
        <w:b/>
        <w:bCs/>
        <w:color w:val="013A57" w:themeColor="accent1" w:themeShade="BF"/>
        <w:sz w:val="36"/>
        <w:szCs w:val="28"/>
      </w:rPr>
    </w:lvl>
    <w:lvl w:ilvl="1" w:tplc="0C000019" w:tentative="1">
      <w:start w:val="1"/>
      <w:numFmt w:val="lowerLetter"/>
      <w:lvlText w:val="%2."/>
      <w:lvlJc w:val="left"/>
      <w:pPr>
        <w:ind w:left="2160" w:hanging="360"/>
      </w:pPr>
    </w:lvl>
    <w:lvl w:ilvl="2" w:tplc="0C00001B" w:tentative="1">
      <w:start w:val="1"/>
      <w:numFmt w:val="lowerRoman"/>
      <w:lvlText w:val="%3."/>
      <w:lvlJc w:val="right"/>
      <w:pPr>
        <w:ind w:left="2880" w:hanging="180"/>
      </w:pPr>
    </w:lvl>
    <w:lvl w:ilvl="3" w:tplc="0C00000F" w:tentative="1">
      <w:start w:val="1"/>
      <w:numFmt w:val="decimal"/>
      <w:lvlText w:val="%4."/>
      <w:lvlJc w:val="left"/>
      <w:pPr>
        <w:ind w:left="3600" w:hanging="360"/>
      </w:pPr>
    </w:lvl>
    <w:lvl w:ilvl="4" w:tplc="0C000019" w:tentative="1">
      <w:start w:val="1"/>
      <w:numFmt w:val="lowerLetter"/>
      <w:lvlText w:val="%5."/>
      <w:lvlJc w:val="left"/>
      <w:pPr>
        <w:ind w:left="4320" w:hanging="360"/>
      </w:pPr>
    </w:lvl>
    <w:lvl w:ilvl="5" w:tplc="0C00001B" w:tentative="1">
      <w:start w:val="1"/>
      <w:numFmt w:val="lowerRoman"/>
      <w:lvlText w:val="%6."/>
      <w:lvlJc w:val="right"/>
      <w:pPr>
        <w:ind w:left="5040" w:hanging="180"/>
      </w:pPr>
    </w:lvl>
    <w:lvl w:ilvl="6" w:tplc="0C00000F" w:tentative="1">
      <w:start w:val="1"/>
      <w:numFmt w:val="decimal"/>
      <w:lvlText w:val="%7."/>
      <w:lvlJc w:val="left"/>
      <w:pPr>
        <w:ind w:left="5760" w:hanging="360"/>
      </w:pPr>
    </w:lvl>
    <w:lvl w:ilvl="7" w:tplc="0C000019" w:tentative="1">
      <w:start w:val="1"/>
      <w:numFmt w:val="lowerLetter"/>
      <w:lvlText w:val="%8."/>
      <w:lvlJc w:val="left"/>
      <w:pPr>
        <w:ind w:left="6480" w:hanging="360"/>
      </w:pPr>
    </w:lvl>
    <w:lvl w:ilvl="8" w:tplc="0C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B711DD8"/>
    <w:multiLevelType w:val="hybridMultilevel"/>
    <w:tmpl w:val="831895CA"/>
    <w:lvl w:ilvl="0" w:tplc="0C00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ABA09160">
      <w:numFmt w:val="bullet"/>
      <w:lvlText w:val="-"/>
      <w:lvlJc w:val="left"/>
      <w:pPr>
        <w:ind w:left="3240" w:hanging="360"/>
      </w:pPr>
      <w:rPr>
        <w:rFonts w:ascii="Century Gothic" w:eastAsiaTheme="minorHAnsi" w:hAnsi="Century Gothic" w:cstheme="minorBidi" w:hint="default"/>
      </w:rPr>
    </w:lvl>
    <w:lvl w:ilvl="2" w:tplc="0C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6C605BD5"/>
    <w:multiLevelType w:val="hybridMultilevel"/>
    <w:tmpl w:val="85080288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E017038"/>
    <w:multiLevelType w:val="hybridMultilevel"/>
    <w:tmpl w:val="C95EC784"/>
    <w:lvl w:ilvl="0" w:tplc="0C0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6FCC26E3"/>
    <w:multiLevelType w:val="hybridMultilevel"/>
    <w:tmpl w:val="97A8ADE2"/>
    <w:lvl w:ilvl="0" w:tplc="0C00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C00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7A13230"/>
    <w:multiLevelType w:val="hybridMultilevel"/>
    <w:tmpl w:val="267838EE"/>
    <w:lvl w:ilvl="0" w:tplc="0C00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C3F486C"/>
    <w:multiLevelType w:val="hybridMultilevel"/>
    <w:tmpl w:val="2FEA7610"/>
    <w:lvl w:ilvl="0" w:tplc="220C7514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390276">
    <w:abstractNumId w:val="27"/>
  </w:num>
  <w:num w:numId="2" w16cid:durableId="186719841">
    <w:abstractNumId w:val="19"/>
  </w:num>
  <w:num w:numId="3" w16cid:durableId="463541417">
    <w:abstractNumId w:val="7"/>
  </w:num>
  <w:num w:numId="4" w16cid:durableId="1888642066">
    <w:abstractNumId w:val="15"/>
  </w:num>
  <w:num w:numId="5" w16cid:durableId="1363675973">
    <w:abstractNumId w:val="2"/>
  </w:num>
  <w:num w:numId="6" w16cid:durableId="251471707">
    <w:abstractNumId w:val="3"/>
  </w:num>
  <w:num w:numId="7" w16cid:durableId="1483542112">
    <w:abstractNumId w:val="12"/>
  </w:num>
  <w:num w:numId="8" w16cid:durableId="1946620290">
    <w:abstractNumId w:val="21"/>
  </w:num>
  <w:num w:numId="9" w16cid:durableId="893807603">
    <w:abstractNumId w:val="9"/>
  </w:num>
  <w:num w:numId="10" w16cid:durableId="1877082297">
    <w:abstractNumId w:val="22"/>
  </w:num>
  <w:num w:numId="11" w16cid:durableId="95951204">
    <w:abstractNumId w:val="14"/>
  </w:num>
  <w:num w:numId="12" w16cid:durableId="1277055165">
    <w:abstractNumId w:val="4"/>
  </w:num>
  <w:num w:numId="13" w16cid:durableId="668171735">
    <w:abstractNumId w:val="25"/>
  </w:num>
  <w:num w:numId="14" w16cid:durableId="1508904985">
    <w:abstractNumId w:val="17"/>
  </w:num>
  <w:num w:numId="15" w16cid:durableId="962804009">
    <w:abstractNumId w:val="0"/>
  </w:num>
  <w:num w:numId="16" w16cid:durableId="135417464">
    <w:abstractNumId w:val="8"/>
  </w:num>
  <w:num w:numId="17" w16cid:durableId="208687945">
    <w:abstractNumId w:val="20"/>
  </w:num>
  <w:num w:numId="18" w16cid:durableId="1245994436">
    <w:abstractNumId w:val="24"/>
  </w:num>
  <w:num w:numId="19" w16cid:durableId="1198734187">
    <w:abstractNumId w:val="11"/>
  </w:num>
  <w:num w:numId="20" w16cid:durableId="1567766817">
    <w:abstractNumId w:val="26"/>
  </w:num>
  <w:num w:numId="21" w16cid:durableId="1272474630">
    <w:abstractNumId w:val="23"/>
  </w:num>
  <w:num w:numId="22" w16cid:durableId="947860091">
    <w:abstractNumId w:val="16"/>
  </w:num>
  <w:num w:numId="23" w16cid:durableId="1072392659">
    <w:abstractNumId w:val="5"/>
  </w:num>
  <w:num w:numId="24" w16cid:durableId="237860251">
    <w:abstractNumId w:val="1"/>
  </w:num>
  <w:num w:numId="25" w16cid:durableId="482622635">
    <w:abstractNumId w:val="10"/>
  </w:num>
  <w:num w:numId="26" w16cid:durableId="929005444">
    <w:abstractNumId w:val="13"/>
  </w:num>
  <w:num w:numId="27" w16cid:durableId="1147743552">
    <w:abstractNumId w:val="6"/>
  </w:num>
  <w:num w:numId="28" w16cid:durableId="19835409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EE3"/>
    <w:rsid w:val="0000233B"/>
    <w:rsid w:val="000140CC"/>
    <w:rsid w:val="000170BF"/>
    <w:rsid w:val="0002482E"/>
    <w:rsid w:val="00031E39"/>
    <w:rsid w:val="00041FB5"/>
    <w:rsid w:val="0004238D"/>
    <w:rsid w:val="00044571"/>
    <w:rsid w:val="00050324"/>
    <w:rsid w:val="00055694"/>
    <w:rsid w:val="000636FF"/>
    <w:rsid w:val="00076FD4"/>
    <w:rsid w:val="0008776D"/>
    <w:rsid w:val="00094FDC"/>
    <w:rsid w:val="000A0150"/>
    <w:rsid w:val="000A426F"/>
    <w:rsid w:val="000A6104"/>
    <w:rsid w:val="000B5A42"/>
    <w:rsid w:val="000C3097"/>
    <w:rsid w:val="000C7492"/>
    <w:rsid w:val="000C7DFD"/>
    <w:rsid w:val="000E296A"/>
    <w:rsid w:val="000E63C9"/>
    <w:rsid w:val="000E7944"/>
    <w:rsid w:val="000F08DA"/>
    <w:rsid w:val="001137B9"/>
    <w:rsid w:val="00126F67"/>
    <w:rsid w:val="00130E9D"/>
    <w:rsid w:val="0013773C"/>
    <w:rsid w:val="00141FD4"/>
    <w:rsid w:val="00150A6D"/>
    <w:rsid w:val="00175AE8"/>
    <w:rsid w:val="00183210"/>
    <w:rsid w:val="00184BE1"/>
    <w:rsid w:val="00185B35"/>
    <w:rsid w:val="001947B5"/>
    <w:rsid w:val="001A2FCA"/>
    <w:rsid w:val="001B2635"/>
    <w:rsid w:val="001B5D76"/>
    <w:rsid w:val="001B674B"/>
    <w:rsid w:val="001B717A"/>
    <w:rsid w:val="001C0B96"/>
    <w:rsid w:val="001D3485"/>
    <w:rsid w:val="001E3010"/>
    <w:rsid w:val="001E5BCC"/>
    <w:rsid w:val="001F2BC8"/>
    <w:rsid w:val="001F48D9"/>
    <w:rsid w:val="001F5F6B"/>
    <w:rsid w:val="00206455"/>
    <w:rsid w:val="00212AB2"/>
    <w:rsid w:val="00215682"/>
    <w:rsid w:val="00220960"/>
    <w:rsid w:val="0023216E"/>
    <w:rsid w:val="0023546F"/>
    <w:rsid w:val="00236215"/>
    <w:rsid w:val="0023636D"/>
    <w:rsid w:val="00243EBC"/>
    <w:rsid w:val="00246A35"/>
    <w:rsid w:val="00257C16"/>
    <w:rsid w:val="00261516"/>
    <w:rsid w:val="00270C80"/>
    <w:rsid w:val="00284348"/>
    <w:rsid w:val="002A0C75"/>
    <w:rsid w:val="002A1FC8"/>
    <w:rsid w:val="002D0D84"/>
    <w:rsid w:val="002E7EF9"/>
    <w:rsid w:val="002F51F5"/>
    <w:rsid w:val="00312137"/>
    <w:rsid w:val="00312249"/>
    <w:rsid w:val="003129E5"/>
    <w:rsid w:val="0031617E"/>
    <w:rsid w:val="00330359"/>
    <w:rsid w:val="00331B9D"/>
    <w:rsid w:val="0033762F"/>
    <w:rsid w:val="0035334C"/>
    <w:rsid w:val="003539C8"/>
    <w:rsid w:val="00360494"/>
    <w:rsid w:val="003632A1"/>
    <w:rsid w:val="00365D33"/>
    <w:rsid w:val="00366C7E"/>
    <w:rsid w:val="00367D3C"/>
    <w:rsid w:val="00371F48"/>
    <w:rsid w:val="003722A3"/>
    <w:rsid w:val="003727CD"/>
    <w:rsid w:val="00376916"/>
    <w:rsid w:val="00384B6F"/>
    <w:rsid w:val="00384EA3"/>
    <w:rsid w:val="003921B6"/>
    <w:rsid w:val="0039233E"/>
    <w:rsid w:val="003934B9"/>
    <w:rsid w:val="003972F6"/>
    <w:rsid w:val="003A39A1"/>
    <w:rsid w:val="003A7362"/>
    <w:rsid w:val="003B01E5"/>
    <w:rsid w:val="003C2191"/>
    <w:rsid w:val="003C3714"/>
    <w:rsid w:val="003C4E06"/>
    <w:rsid w:val="003D3863"/>
    <w:rsid w:val="003E4CDA"/>
    <w:rsid w:val="003E4D8D"/>
    <w:rsid w:val="003E7125"/>
    <w:rsid w:val="003F3A7F"/>
    <w:rsid w:val="00404477"/>
    <w:rsid w:val="00410C95"/>
    <w:rsid w:val="004110DE"/>
    <w:rsid w:val="004129C3"/>
    <w:rsid w:val="004204B9"/>
    <w:rsid w:val="00424E53"/>
    <w:rsid w:val="0043358C"/>
    <w:rsid w:val="0044085A"/>
    <w:rsid w:val="00441822"/>
    <w:rsid w:val="004612E6"/>
    <w:rsid w:val="00484BB0"/>
    <w:rsid w:val="00485509"/>
    <w:rsid w:val="0049639F"/>
    <w:rsid w:val="004A06A7"/>
    <w:rsid w:val="004A575B"/>
    <w:rsid w:val="004A7F12"/>
    <w:rsid w:val="004B0E84"/>
    <w:rsid w:val="004B21A5"/>
    <w:rsid w:val="004C49BA"/>
    <w:rsid w:val="004D08A7"/>
    <w:rsid w:val="004E5454"/>
    <w:rsid w:val="005037F0"/>
    <w:rsid w:val="00510EBC"/>
    <w:rsid w:val="005111B3"/>
    <w:rsid w:val="00516A86"/>
    <w:rsid w:val="0052042A"/>
    <w:rsid w:val="005275F6"/>
    <w:rsid w:val="00530876"/>
    <w:rsid w:val="00532541"/>
    <w:rsid w:val="00535622"/>
    <w:rsid w:val="00535E99"/>
    <w:rsid w:val="0054442B"/>
    <w:rsid w:val="005535A9"/>
    <w:rsid w:val="00564926"/>
    <w:rsid w:val="00567397"/>
    <w:rsid w:val="00572102"/>
    <w:rsid w:val="005822E1"/>
    <w:rsid w:val="00584582"/>
    <w:rsid w:val="00593A38"/>
    <w:rsid w:val="005A6918"/>
    <w:rsid w:val="005D0477"/>
    <w:rsid w:val="005E3AE1"/>
    <w:rsid w:val="005E5312"/>
    <w:rsid w:val="005E6E2B"/>
    <w:rsid w:val="005F1BB0"/>
    <w:rsid w:val="005F35BF"/>
    <w:rsid w:val="00604231"/>
    <w:rsid w:val="00606102"/>
    <w:rsid w:val="00636A07"/>
    <w:rsid w:val="00640C2E"/>
    <w:rsid w:val="00641C89"/>
    <w:rsid w:val="00646DB0"/>
    <w:rsid w:val="00647930"/>
    <w:rsid w:val="00652565"/>
    <w:rsid w:val="00655907"/>
    <w:rsid w:val="00656C4D"/>
    <w:rsid w:val="006626A1"/>
    <w:rsid w:val="0067002F"/>
    <w:rsid w:val="00682403"/>
    <w:rsid w:val="0069073C"/>
    <w:rsid w:val="006A1CF7"/>
    <w:rsid w:val="006C0C27"/>
    <w:rsid w:val="006C72B0"/>
    <w:rsid w:val="006D14E2"/>
    <w:rsid w:val="006D727C"/>
    <w:rsid w:val="006E5716"/>
    <w:rsid w:val="006E686F"/>
    <w:rsid w:val="006F60A8"/>
    <w:rsid w:val="006F689C"/>
    <w:rsid w:val="007034B4"/>
    <w:rsid w:val="00711AEF"/>
    <w:rsid w:val="00715A80"/>
    <w:rsid w:val="00725FC3"/>
    <w:rsid w:val="00726368"/>
    <w:rsid w:val="007302B3"/>
    <w:rsid w:val="00730733"/>
    <w:rsid w:val="00730E3A"/>
    <w:rsid w:val="00731391"/>
    <w:rsid w:val="00736AAF"/>
    <w:rsid w:val="00742D9B"/>
    <w:rsid w:val="00743927"/>
    <w:rsid w:val="00756C5E"/>
    <w:rsid w:val="0076321A"/>
    <w:rsid w:val="007633AF"/>
    <w:rsid w:val="00765B2A"/>
    <w:rsid w:val="00766FA1"/>
    <w:rsid w:val="00773512"/>
    <w:rsid w:val="00777BFF"/>
    <w:rsid w:val="00783A34"/>
    <w:rsid w:val="007B7153"/>
    <w:rsid w:val="007C6B52"/>
    <w:rsid w:val="007D16C5"/>
    <w:rsid w:val="007D2652"/>
    <w:rsid w:val="007F3DC2"/>
    <w:rsid w:val="007F456C"/>
    <w:rsid w:val="00801269"/>
    <w:rsid w:val="008158BD"/>
    <w:rsid w:val="00815BF6"/>
    <w:rsid w:val="0082118D"/>
    <w:rsid w:val="00824099"/>
    <w:rsid w:val="00834793"/>
    <w:rsid w:val="00836A9E"/>
    <w:rsid w:val="00843043"/>
    <w:rsid w:val="0084383F"/>
    <w:rsid w:val="008549D1"/>
    <w:rsid w:val="00862FE4"/>
    <w:rsid w:val="0086389A"/>
    <w:rsid w:val="00874E7F"/>
    <w:rsid w:val="0087605E"/>
    <w:rsid w:val="0088100D"/>
    <w:rsid w:val="008848B0"/>
    <w:rsid w:val="008879A6"/>
    <w:rsid w:val="008911A6"/>
    <w:rsid w:val="00896738"/>
    <w:rsid w:val="008973E1"/>
    <w:rsid w:val="008A354E"/>
    <w:rsid w:val="008A7779"/>
    <w:rsid w:val="008B1FEE"/>
    <w:rsid w:val="008B41A1"/>
    <w:rsid w:val="008C0191"/>
    <w:rsid w:val="008C1AE3"/>
    <w:rsid w:val="008D041F"/>
    <w:rsid w:val="008D12D7"/>
    <w:rsid w:val="008E10C9"/>
    <w:rsid w:val="008F1DDB"/>
    <w:rsid w:val="00900358"/>
    <w:rsid w:val="00900A91"/>
    <w:rsid w:val="00903C32"/>
    <w:rsid w:val="0091275B"/>
    <w:rsid w:val="00916B16"/>
    <w:rsid w:val="00916DDB"/>
    <w:rsid w:val="009172F8"/>
    <w:rsid w:val="009173B9"/>
    <w:rsid w:val="00920956"/>
    <w:rsid w:val="00925B22"/>
    <w:rsid w:val="0092662F"/>
    <w:rsid w:val="0093335D"/>
    <w:rsid w:val="0093613E"/>
    <w:rsid w:val="00943026"/>
    <w:rsid w:val="009505F6"/>
    <w:rsid w:val="0095583C"/>
    <w:rsid w:val="00966B81"/>
    <w:rsid w:val="009724B2"/>
    <w:rsid w:val="00996A2F"/>
    <w:rsid w:val="009B3F33"/>
    <w:rsid w:val="009C6742"/>
    <w:rsid w:val="009C74B1"/>
    <w:rsid w:val="009C7720"/>
    <w:rsid w:val="009F0205"/>
    <w:rsid w:val="00A0007F"/>
    <w:rsid w:val="00A03197"/>
    <w:rsid w:val="00A03EE3"/>
    <w:rsid w:val="00A12C5C"/>
    <w:rsid w:val="00A133B0"/>
    <w:rsid w:val="00A13407"/>
    <w:rsid w:val="00A161CD"/>
    <w:rsid w:val="00A23AFA"/>
    <w:rsid w:val="00A3125C"/>
    <w:rsid w:val="00A31B3E"/>
    <w:rsid w:val="00A4237D"/>
    <w:rsid w:val="00A449F5"/>
    <w:rsid w:val="00A473CA"/>
    <w:rsid w:val="00A532F3"/>
    <w:rsid w:val="00A54729"/>
    <w:rsid w:val="00A61747"/>
    <w:rsid w:val="00A61C9A"/>
    <w:rsid w:val="00A63304"/>
    <w:rsid w:val="00A73AC5"/>
    <w:rsid w:val="00A8489E"/>
    <w:rsid w:val="00A87DA8"/>
    <w:rsid w:val="00A90366"/>
    <w:rsid w:val="00AB02A7"/>
    <w:rsid w:val="00AB5F41"/>
    <w:rsid w:val="00AB708F"/>
    <w:rsid w:val="00AC29F3"/>
    <w:rsid w:val="00AD4343"/>
    <w:rsid w:val="00AD796E"/>
    <w:rsid w:val="00AE37A4"/>
    <w:rsid w:val="00AF73E5"/>
    <w:rsid w:val="00AF7493"/>
    <w:rsid w:val="00B13D61"/>
    <w:rsid w:val="00B201D9"/>
    <w:rsid w:val="00B21304"/>
    <w:rsid w:val="00B231E5"/>
    <w:rsid w:val="00B2686C"/>
    <w:rsid w:val="00B31B5F"/>
    <w:rsid w:val="00B3206B"/>
    <w:rsid w:val="00B51ACA"/>
    <w:rsid w:val="00B624CD"/>
    <w:rsid w:val="00B7123C"/>
    <w:rsid w:val="00B7401B"/>
    <w:rsid w:val="00B74776"/>
    <w:rsid w:val="00B812B3"/>
    <w:rsid w:val="00B95B18"/>
    <w:rsid w:val="00B97C86"/>
    <w:rsid w:val="00BA1995"/>
    <w:rsid w:val="00BA30F5"/>
    <w:rsid w:val="00BA3B57"/>
    <w:rsid w:val="00BB0840"/>
    <w:rsid w:val="00BB2FC1"/>
    <w:rsid w:val="00BB33A9"/>
    <w:rsid w:val="00BB35B6"/>
    <w:rsid w:val="00BB7A0D"/>
    <w:rsid w:val="00BC06B6"/>
    <w:rsid w:val="00BE5B91"/>
    <w:rsid w:val="00C0019E"/>
    <w:rsid w:val="00C02B87"/>
    <w:rsid w:val="00C173E0"/>
    <w:rsid w:val="00C33D77"/>
    <w:rsid w:val="00C4086D"/>
    <w:rsid w:val="00C41959"/>
    <w:rsid w:val="00C54E99"/>
    <w:rsid w:val="00C55BAA"/>
    <w:rsid w:val="00C634B0"/>
    <w:rsid w:val="00C77532"/>
    <w:rsid w:val="00C80542"/>
    <w:rsid w:val="00C82127"/>
    <w:rsid w:val="00CA1896"/>
    <w:rsid w:val="00CB5B28"/>
    <w:rsid w:val="00CB7AC8"/>
    <w:rsid w:val="00CC5149"/>
    <w:rsid w:val="00CC5F60"/>
    <w:rsid w:val="00CC745F"/>
    <w:rsid w:val="00CE7E36"/>
    <w:rsid w:val="00CF3CF6"/>
    <w:rsid w:val="00CF5371"/>
    <w:rsid w:val="00D00E3D"/>
    <w:rsid w:val="00D0323A"/>
    <w:rsid w:val="00D0559F"/>
    <w:rsid w:val="00D077E9"/>
    <w:rsid w:val="00D219E0"/>
    <w:rsid w:val="00D21C22"/>
    <w:rsid w:val="00D33B5C"/>
    <w:rsid w:val="00D3466F"/>
    <w:rsid w:val="00D37DC2"/>
    <w:rsid w:val="00D42CB7"/>
    <w:rsid w:val="00D5413D"/>
    <w:rsid w:val="00D55152"/>
    <w:rsid w:val="00D570A9"/>
    <w:rsid w:val="00D63CE3"/>
    <w:rsid w:val="00D70B7C"/>
    <w:rsid w:val="00D70D02"/>
    <w:rsid w:val="00D770C7"/>
    <w:rsid w:val="00D85B0D"/>
    <w:rsid w:val="00D86945"/>
    <w:rsid w:val="00D90290"/>
    <w:rsid w:val="00DA1169"/>
    <w:rsid w:val="00DC0A4A"/>
    <w:rsid w:val="00DC74AF"/>
    <w:rsid w:val="00DD152F"/>
    <w:rsid w:val="00DE213F"/>
    <w:rsid w:val="00DF027C"/>
    <w:rsid w:val="00DF10CD"/>
    <w:rsid w:val="00E00A32"/>
    <w:rsid w:val="00E13741"/>
    <w:rsid w:val="00E16849"/>
    <w:rsid w:val="00E2172C"/>
    <w:rsid w:val="00E22ACD"/>
    <w:rsid w:val="00E22E32"/>
    <w:rsid w:val="00E2766B"/>
    <w:rsid w:val="00E315C2"/>
    <w:rsid w:val="00E37D7C"/>
    <w:rsid w:val="00E55D88"/>
    <w:rsid w:val="00E620B0"/>
    <w:rsid w:val="00E63D67"/>
    <w:rsid w:val="00E70A2C"/>
    <w:rsid w:val="00E76AE7"/>
    <w:rsid w:val="00E81B40"/>
    <w:rsid w:val="00E834A9"/>
    <w:rsid w:val="00E84B42"/>
    <w:rsid w:val="00EA49FB"/>
    <w:rsid w:val="00EB1052"/>
    <w:rsid w:val="00EB3457"/>
    <w:rsid w:val="00EB529C"/>
    <w:rsid w:val="00EB63D4"/>
    <w:rsid w:val="00EC0870"/>
    <w:rsid w:val="00EE04D5"/>
    <w:rsid w:val="00EE6C95"/>
    <w:rsid w:val="00EF555B"/>
    <w:rsid w:val="00EF6296"/>
    <w:rsid w:val="00F027BB"/>
    <w:rsid w:val="00F10828"/>
    <w:rsid w:val="00F11DCF"/>
    <w:rsid w:val="00F1597A"/>
    <w:rsid w:val="00F162EA"/>
    <w:rsid w:val="00F17A21"/>
    <w:rsid w:val="00F17C1B"/>
    <w:rsid w:val="00F272F1"/>
    <w:rsid w:val="00F30991"/>
    <w:rsid w:val="00F314BE"/>
    <w:rsid w:val="00F34688"/>
    <w:rsid w:val="00F34D47"/>
    <w:rsid w:val="00F35563"/>
    <w:rsid w:val="00F50DB2"/>
    <w:rsid w:val="00F51A80"/>
    <w:rsid w:val="00F52D27"/>
    <w:rsid w:val="00F56C64"/>
    <w:rsid w:val="00F56E63"/>
    <w:rsid w:val="00F60276"/>
    <w:rsid w:val="00F64666"/>
    <w:rsid w:val="00F65156"/>
    <w:rsid w:val="00F7795B"/>
    <w:rsid w:val="00F83527"/>
    <w:rsid w:val="00F92754"/>
    <w:rsid w:val="00F93D0D"/>
    <w:rsid w:val="00F97E61"/>
    <w:rsid w:val="00FA4483"/>
    <w:rsid w:val="00FB0470"/>
    <w:rsid w:val="00FB26E1"/>
    <w:rsid w:val="00FC281D"/>
    <w:rsid w:val="00FC5515"/>
    <w:rsid w:val="00FC7489"/>
    <w:rsid w:val="00FD583F"/>
    <w:rsid w:val="00FD7488"/>
    <w:rsid w:val="00FE2280"/>
    <w:rsid w:val="00FF16B4"/>
    <w:rsid w:val="00FF23D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EC5C85"/>
  <w15:docId w15:val="{61EACCA7-7066-4E9F-BEC7-0949BEA0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FC8"/>
    <w:pPr>
      <w:spacing w:after="0"/>
    </w:pPr>
    <w:rPr>
      <w:rFonts w:eastAsiaTheme="minorEastAsia"/>
      <w:color w:val="0F0D29" w:themeColor="text1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1F48D9"/>
    <w:pPr>
      <w:keepNext/>
      <w:numPr>
        <w:numId w:val="1"/>
      </w:numPr>
      <w:spacing w:before="720" w:after="540"/>
      <w:outlineLvl w:val="0"/>
    </w:pPr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uiPriority w:val="4"/>
    <w:qFormat/>
    <w:rsid w:val="00647930"/>
    <w:pPr>
      <w:keepNext/>
      <w:numPr>
        <w:numId w:val="2"/>
      </w:numPr>
      <w:spacing w:before="240" w:after="480" w:line="240" w:lineRule="auto"/>
      <w:outlineLvl w:val="1"/>
    </w:pPr>
    <w:rPr>
      <w:rFonts w:eastAsiaTheme="majorEastAsia" w:cstheme="majorBidi"/>
      <w:b/>
      <w:color w:val="082A75" w:themeColor="text2"/>
      <w:sz w:val="32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21C22"/>
    <w:pPr>
      <w:spacing w:after="200" w:line="240" w:lineRule="auto"/>
    </w:pPr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21C22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484BB0"/>
    <w:pPr>
      <w:framePr w:hSpace="180" w:wrap="around" w:vAnchor="text" w:hAnchor="margin" w:y="1167"/>
    </w:pPr>
    <w:rPr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484BB0"/>
    <w:rPr>
      <w:rFonts w:eastAsiaTheme="minorEastAsia"/>
      <w:caps/>
      <w:color w:val="0F0D29" w:themeColor="text1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1F48D9"/>
    <w:rPr>
      <w:rFonts w:asciiTheme="majorHAnsi" w:eastAsiaTheme="majorEastAsia" w:hAnsiTheme="majorHAnsi" w:cstheme="majorBidi"/>
      <w:b/>
      <w:color w:val="061F57" w:themeColor="text2" w:themeShade="BF"/>
      <w:kern w:val="28"/>
      <w:sz w:val="40"/>
      <w:szCs w:val="32"/>
      <w:u w:val="single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om">
    <w:name w:val="Nom"/>
    <w:basedOn w:val="Normal"/>
    <w:uiPriority w:val="3"/>
    <w:qFormat/>
    <w:rsid w:val="00593A38"/>
    <w:pPr>
      <w:spacing w:line="240" w:lineRule="auto"/>
    </w:pPr>
    <w:rPr>
      <w:color w:val="082A75" w:themeColor="text2"/>
    </w:rPr>
  </w:style>
  <w:style w:type="character" w:customStyle="1" w:styleId="Heading2Char">
    <w:name w:val="Heading 2 Char"/>
    <w:basedOn w:val="DefaultParagraphFont"/>
    <w:link w:val="Heading2"/>
    <w:uiPriority w:val="4"/>
    <w:rsid w:val="00647930"/>
    <w:rPr>
      <w:rFonts w:eastAsiaTheme="majorEastAsia" w:cstheme="majorBidi"/>
      <w:b/>
      <w:color w:val="082A75" w:themeColor="text2"/>
      <w:sz w:val="32"/>
      <w:szCs w:val="26"/>
      <w:u w:val="single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u">
    <w:name w:val="Contenu"/>
    <w:basedOn w:val="Normal"/>
    <w:link w:val="Caractredecontenu"/>
    <w:qFormat/>
    <w:rsid w:val="00DF027C"/>
    <w:rPr>
      <w:b/>
    </w:rPr>
  </w:style>
  <w:style w:type="paragraph" w:customStyle="1" w:styleId="Textedemiseenvidence">
    <w:name w:val="Texte de mise en évidence"/>
    <w:basedOn w:val="Normal"/>
    <w:link w:val="Caractredetextedemiseenvidence"/>
    <w:qFormat/>
    <w:rsid w:val="00DF027C"/>
  </w:style>
  <w:style w:type="character" w:customStyle="1" w:styleId="Caractredecontenu">
    <w:name w:val="Caractère de contenu"/>
    <w:basedOn w:val="DefaultParagraphFont"/>
    <w:link w:val="Contenu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redetextedemiseenvidence">
    <w:name w:val="Caractère de texte de mise en évidence"/>
    <w:basedOn w:val="DefaultParagraphFont"/>
    <w:link w:val="Textedemiseenvidenc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Hyperlink">
    <w:name w:val="Hyperlink"/>
    <w:basedOn w:val="DefaultParagraphFont"/>
    <w:uiPriority w:val="99"/>
    <w:unhideWhenUsed/>
    <w:rsid w:val="000C7DFD"/>
    <w:rPr>
      <w:color w:val="3592C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C7DFD"/>
    <w:rPr>
      <w:color w:val="605E5C"/>
      <w:shd w:val="clear" w:color="auto" w:fill="E1DFDD"/>
    </w:rPr>
  </w:style>
  <w:style w:type="paragraph" w:customStyle="1" w:styleId="emphase1">
    <w:name w:val="emphase 1"/>
    <w:basedOn w:val="Normal"/>
    <w:link w:val="emphase1Car"/>
    <w:qFormat/>
    <w:rsid w:val="00641C89"/>
    <w:pPr>
      <w:spacing w:after="200"/>
    </w:pPr>
    <w:rPr>
      <w:b/>
      <w:i/>
      <w:u w:val="single"/>
    </w:rPr>
  </w:style>
  <w:style w:type="paragraph" w:customStyle="1" w:styleId="listepuces1">
    <w:name w:val="liste à puces 1"/>
    <w:basedOn w:val="Normal"/>
    <w:link w:val="listepuces1Car"/>
    <w:qFormat/>
    <w:rsid w:val="00184BE1"/>
    <w:pPr>
      <w:numPr>
        <w:numId w:val="3"/>
      </w:numPr>
      <w:spacing w:after="200"/>
    </w:pPr>
  </w:style>
  <w:style w:type="character" w:customStyle="1" w:styleId="emphase1Car">
    <w:name w:val="emphase 1 Car"/>
    <w:basedOn w:val="DefaultParagraphFont"/>
    <w:link w:val="emphase1"/>
    <w:rsid w:val="00641C89"/>
    <w:rPr>
      <w:rFonts w:eastAsiaTheme="minorEastAsia"/>
      <w:b/>
      <w:i/>
      <w:color w:val="0F0D29" w:themeColor="text1"/>
      <w:sz w:val="28"/>
      <w:szCs w:val="22"/>
      <w:u w:val="single"/>
    </w:rPr>
  </w:style>
  <w:style w:type="paragraph" w:customStyle="1" w:styleId="emphase2">
    <w:name w:val="emphase 2"/>
    <w:basedOn w:val="Normal"/>
    <w:link w:val="emphase2Car"/>
    <w:qFormat/>
    <w:rsid w:val="007B7153"/>
    <w:pPr>
      <w:spacing w:after="200"/>
    </w:pPr>
    <w:rPr>
      <w:b/>
      <w:i/>
    </w:rPr>
  </w:style>
  <w:style w:type="character" w:customStyle="1" w:styleId="listepuces1Car">
    <w:name w:val="liste à puces 1 Car"/>
    <w:basedOn w:val="DefaultParagraphFont"/>
    <w:link w:val="listepuces1"/>
    <w:rsid w:val="00CB7AC8"/>
    <w:rPr>
      <w:rFonts w:eastAsiaTheme="minorEastAsia"/>
      <w:color w:val="0F0D29" w:themeColor="text1"/>
      <w:sz w:val="28"/>
      <w:szCs w:val="22"/>
    </w:rPr>
  </w:style>
  <w:style w:type="character" w:customStyle="1" w:styleId="emphase2Car">
    <w:name w:val="emphase 2 Car"/>
    <w:basedOn w:val="DefaultParagraphFont"/>
    <w:link w:val="emphase2"/>
    <w:rsid w:val="007B7153"/>
    <w:rPr>
      <w:rFonts w:eastAsiaTheme="minorEastAsia"/>
      <w:b/>
      <w:i/>
      <w:color w:val="0F0D29" w:themeColor="text1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B2686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D4343"/>
    <w:pPr>
      <w:keepLines/>
      <w:numPr>
        <w:numId w:val="0"/>
      </w:numPr>
      <w:spacing w:before="240" w:after="0" w:line="259" w:lineRule="auto"/>
      <w:outlineLvl w:val="9"/>
    </w:pPr>
    <w:rPr>
      <w:b w:val="0"/>
      <w:color w:val="013A57" w:themeColor="accent1" w:themeShade="BF"/>
      <w:kern w:val="0"/>
      <w:sz w:val="32"/>
      <w:u w:val="none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D4343"/>
    <w:pPr>
      <w:tabs>
        <w:tab w:val="left" w:pos="660"/>
        <w:tab w:val="right" w:leader="dot" w:pos="10024"/>
      </w:tabs>
      <w:spacing w:after="100" w:line="360" w:lineRule="auto"/>
      <w:ind w:left="220"/>
    </w:pPr>
    <w:rPr>
      <w:rFonts w:ascii="Times New Roman" w:hAnsi="Times New Roman" w:cs="Times New Roman"/>
      <w:b/>
      <w:bCs/>
      <w:noProof/>
      <w:color w:val="auto"/>
      <w:sz w:val="32"/>
      <w:szCs w:val="32"/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D4343"/>
    <w:pPr>
      <w:spacing w:after="100" w:line="259" w:lineRule="auto"/>
    </w:pPr>
    <w:rPr>
      <w:rFonts w:cs="Times New Roman"/>
      <w:color w:val="auto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D4343"/>
    <w:pPr>
      <w:spacing w:after="100" w:line="259" w:lineRule="auto"/>
      <w:ind w:left="440"/>
    </w:pPr>
    <w:rPr>
      <w:rFonts w:cs="Times New Roman"/>
      <w:color w:val="auto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1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diagramColors" Target="diagrams/colors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wallpaperflare.com/search?wallpaper=monaco" TargetMode="External"/><Relationship Id="rId14" Type="http://schemas.microsoft.com/office/2007/relationships/diagramDrawing" Target="diagrams/drawing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OUMEN%20DARRYL\AppData\Roaming\Microsoft\Templates\Rapport%20.dotx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971DAC8-38EE-4C3E-B277-E1A8BB232632}" type="doc">
      <dgm:prSet loTypeId="urn:microsoft.com/office/officeart/2009/layout/CirclePictureHierarchy" loCatId="hierarchy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CB433C51-0BEA-42AE-AFD9-A54301674DA4}">
      <dgm:prSet phldrT="[Text]" custT="1"/>
      <dgm:spPr>
        <a:xfrm>
          <a:off x="3399918" y="0"/>
          <a:ext cx="2024099" cy="769489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Chief and in charge of the back-end programming</a:t>
          </a:r>
        </a:p>
      </dgm:t>
    </dgm:pt>
    <dgm:pt modelId="{960CF6C5-3180-4F39-BF61-B8739EE0BC7A}" type="parTrans" cxnId="{6F4C27D5-F60D-4A32-8C7F-4289E79F05DC}">
      <dgm:prSet/>
      <dgm:spPr/>
      <dgm:t>
        <a:bodyPr/>
        <a:lstStyle/>
        <a:p>
          <a:endParaRPr lang="en-GB"/>
        </a:p>
      </dgm:t>
    </dgm:pt>
    <dgm:pt modelId="{88AFD86F-179B-4B52-992A-DD73DF34B6DC}" type="sibTrans" cxnId="{6F4C27D5-F60D-4A32-8C7F-4289E79F05DC}">
      <dgm:prSet/>
      <dgm:spPr/>
      <dgm:t>
        <a:bodyPr/>
        <a:lstStyle/>
        <a:p>
          <a:endParaRPr lang="en-GB"/>
        </a:p>
      </dgm:t>
    </dgm:pt>
    <dgm:pt modelId="{859B5178-2B1A-41DD-B5F4-2BD0D929BC17}">
      <dgm:prSet phldrT="[Text]" custT="1"/>
      <dgm:spPr>
        <a:xfrm>
          <a:off x="676055" y="1218847"/>
          <a:ext cx="1090599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Operational Director and in charge of front-end programming</a:t>
          </a:r>
        </a:p>
      </dgm:t>
    </dgm:pt>
    <dgm:pt modelId="{795511CF-7B8A-4DFF-9BDB-358D08A78AAA}" type="parTrans" cxnId="{EF4F529A-B314-4B36-8C12-15C529E3B94B}">
      <dgm:prSet/>
      <dgm:spPr>
        <a:xfrm>
          <a:off x="319017" y="638035"/>
          <a:ext cx="2690491" cy="582407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ABDC0C27-7EB8-45E9-AF3C-A1CB996D368C}" type="sibTrans" cxnId="{EF4F529A-B314-4B36-8C12-15C529E3B94B}">
      <dgm:prSet/>
      <dgm:spPr/>
      <dgm:t>
        <a:bodyPr/>
        <a:lstStyle/>
        <a:p>
          <a:endParaRPr lang="en-GB"/>
        </a:p>
      </dgm:t>
    </dgm:pt>
    <dgm:pt modelId="{3130DD38-D659-4CA8-A909-7CEB470812E4}">
      <dgm:prSet phldrT="[Text]" custT="1"/>
      <dgm:spPr>
        <a:xfrm>
          <a:off x="2500646" y="1189854"/>
          <a:ext cx="1089690" cy="1083881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gm:t>
    </dgm:pt>
    <dgm:pt modelId="{BE25AD5A-742D-4FA2-996F-8D8B52085E77}" type="sibTrans" cxnId="{1A31A0B5-D5F9-4503-A19B-E6EC74383F03}">
      <dgm:prSet/>
      <dgm:spPr/>
      <dgm:t>
        <a:bodyPr/>
        <a:lstStyle/>
        <a:p>
          <a:endParaRPr lang="en-GB"/>
        </a:p>
      </dgm:t>
    </dgm:pt>
    <dgm:pt modelId="{D5FC1D8C-144C-4A3A-9EA3-D00B4C945BB2}" type="parTrans" cxnId="{1A31A0B5-D5F9-4503-A19B-E6EC74383F03}">
      <dgm:prSet/>
      <dgm:spPr>
        <a:xfrm>
          <a:off x="2156485" y="638035"/>
          <a:ext cx="853024" cy="580620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</dgm:spPr>
      <dgm:t>
        <a:bodyPr/>
        <a:lstStyle/>
        <a:p>
          <a:endParaRPr lang="en-GB"/>
        </a:p>
      </dgm:t>
    </dgm:pt>
    <dgm:pt modelId="{FD2AD89F-8597-4CAE-8FA7-5FA6D89B9EF6}">
      <dgm:prSet phldrT="[Text]" custT="1"/>
      <dgm:spPr>
        <a:xfrm>
          <a:off x="6036512" y="1218847"/>
          <a:ext cx="957052" cy="638035"/>
        </a:xfrm>
        <a:prstGeom prst="rect">
          <a:avLst/>
        </a:prstGeom>
      </dgm:spPr>
      <dgm:t>
        <a:bodyPr/>
        <a:lstStyle/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>
            <a:buNone/>
          </a:pPr>
          <a:r>
            <a:rPr lang="en-GB" sz="1050" b="1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gm:t>
    </dgm:pt>
    <dgm:pt modelId="{D5E9BDAD-4F76-4C29-8FE0-0E95933CB4E2}" type="parTrans" cxnId="{0601C484-41C1-46C4-B327-C6CAEDD4FE64}">
      <dgm:prSet/>
      <dgm:spPr>
        <a:xfrm>
          <a:off x="3009509" y="638035"/>
          <a:ext cx="2707985" cy="58240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</dgm:spPr>
      <dgm:t>
        <a:bodyPr/>
        <a:lstStyle/>
        <a:p>
          <a:endParaRPr lang="fr-FR"/>
        </a:p>
      </dgm:t>
    </dgm:pt>
    <dgm:pt modelId="{131D0638-4958-4E39-BBFE-C95DE75FC746}" type="sibTrans" cxnId="{0601C484-41C1-46C4-B327-C6CAEDD4FE64}">
      <dgm:prSet/>
      <dgm:spPr/>
      <dgm:t>
        <a:bodyPr/>
        <a:lstStyle/>
        <a:p>
          <a:endParaRPr lang="fr-FR"/>
        </a:p>
      </dgm:t>
    </dgm:pt>
    <dgm:pt modelId="{5A4E3085-D980-4DCA-93AA-5D44A9BDCEA6}" type="pres">
      <dgm:prSet presAssocID="{C971DAC8-38EE-4C3E-B277-E1A8BB23263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36717827-A880-4730-8353-8F49E72C5DFE}" type="pres">
      <dgm:prSet presAssocID="{CB433C51-0BEA-42AE-AFD9-A54301674DA4}" presName="hierRoot1" presStyleCnt="0"/>
      <dgm:spPr/>
    </dgm:pt>
    <dgm:pt modelId="{9237BB72-FCCE-4565-9D3B-7B326F280159}" type="pres">
      <dgm:prSet presAssocID="{CB433C51-0BEA-42AE-AFD9-A54301674DA4}" presName="composite" presStyleCnt="0"/>
      <dgm:spPr/>
    </dgm:pt>
    <dgm:pt modelId="{F51D584D-B9E9-4A5E-B070-9E8DDD6B1EAB}" type="pres">
      <dgm:prSet presAssocID="{CB433C51-0BEA-42AE-AFD9-A54301674DA4}" presName="image" presStyleLbl="node0" presStyleIdx="0" presStyleCnt="1" custLinFactNeighborX="35727" custLinFactNeighborY="-49989"/>
      <dgm:spPr>
        <a:xfrm>
          <a:off x="2690491" y="0"/>
          <a:ext cx="638035" cy="638035"/>
        </a:xfrm>
        <a:prstGeom prst="ellipse">
          <a:avLst/>
        </a:prstGeom>
      </dgm:spPr>
    </dgm:pt>
    <dgm:pt modelId="{71DB57C8-6D5D-4710-A614-1B5390B2E75B}" type="pres">
      <dgm:prSet presAssocID="{CB433C51-0BEA-42AE-AFD9-A54301674DA4}" presName="text" presStyleLbl="revTx" presStyleIdx="0" presStyleCnt="4" custScaleX="208606" custScaleY="180956" custLinFactNeighborX="88281" custLinFactNeighborY="-50041">
        <dgm:presLayoutVars>
          <dgm:chPref val="3"/>
        </dgm:presLayoutVars>
      </dgm:prSet>
      <dgm:spPr/>
    </dgm:pt>
    <dgm:pt modelId="{8E6BED01-7734-4EA7-AA39-F7C3F89750FB}" type="pres">
      <dgm:prSet presAssocID="{CB433C51-0BEA-42AE-AFD9-A54301674DA4}" presName="hierChild2" presStyleCnt="0"/>
      <dgm:spPr/>
    </dgm:pt>
    <dgm:pt modelId="{9FCF90A1-8F52-4DA1-BE3A-07359B789721}" type="pres">
      <dgm:prSet presAssocID="{795511CF-7B8A-4DFF-9BDB-358D08A78AAA}" presName="Name10" presStyleLbl="parChTrans1D2" presStyleIdx="0" presStyleCnt="3"/>
      <dgm:spPr/>
    </dgm:pt>
    <dgm:pt modelId="{2F7C66C0-D645-48F9-BF0D-F6AD18D2B3FD}" type="pres">
      <dgm:prSet presAssocID="{859B5178-2B1A-41DD-B5F4-2BD0D929BC17}" presName="hierRoot2" presStyleCnt="0"/>
      <dgm:spPr/>
    </dgm:pt>
    <dgm:pt modelId="{B197F2B0-5639-443A-858C-E2835512EFFA}" type="pres">
      <dgm:prSet presAssocID="{859B5178-2B1A-41DD-B5F4-2BD0D929BC17}" presName="composite2" presStyleCnt="0"/>
      <dgm:spPr/>
    </dgm:pt>
    <dgm:pt modelId="{C2BB9363-0BFC-4A1C-B0FD-01E132C59852}" type="pres">
      <dgm:prSet presAssocID="{859B5178-2B1A-41DD-B5F4-2BD0D929BC17}" presName="image2" presStyleLbl="node2" presStyleIdx="0" presStyleCnt="3" custLinFactNeighborX="-485"/>
      <dgm:spPr>
        <a:xfrm>
          <a:off x="0" y="1220442"/>
          <a:ext cx="638035" cy="638035"/>
        </a:xfrm>
        <a:prstGeom prst="ellipse">
          <a:avLst/>
        </a:prstGeom>
      </dgm:spPr>
    </dgm:pt>
    <dgm:pt modelId="{950D450E-24EF-4FE6-9D5D-65FB47609E85}" type="pres">
      <dgm:prSet presAssocID="{859B5178-2B1A-41DD-B5F4-2BD0D929BC17}" presName="text2" presStyleLbl="revTx" presStyleIdx="1" presStyleCnt="4" custScaleX="127548" custLinFactNeighborX="19787" custLinFactNeighborY="-1351">
        <dgm:presLayoutVars>
          <dgm:chPref val="3"/>
        </dgm:presLayoutVars>
      </dgm:prSet>
      <dgm:spPr/>
    </dgm:pt>
    <dgm:pt modelId="{D59F65F4-3C93-42D3-BCFD-828AD84DC71D}" type="pres">
      <dgm:prSet presAssocID="{859B5178-2B1A-41DD-B5F4-2BD0D929BC17}" presName="hierChild3" presStyleCnt="0"/>
      <dgm:spPr/>
    </dgm:pt>
    <dgm:pt modelId="{B7E0487C-4970-4CBA-8FFE-7826E807C688}" type="pres">
      <dgm:prSet presAssocID="{D5FC1D8C-144C-4A3A-9EA3-D00B4C945BB2}" presName="Name10" presStyleLbl="parChTrans1D2" presStyleIdx="1" presStyleCnt="3"/>
      <dgm:spPr/>
    </dgm:pt>
    <dgm:pt modelId="{EE1B6293-1A82-4452-850E-F31FE5576B03}" type="pres">
      <dgm:prSet presAssocID="{3130DD38-D659-4CA8-A909-7CEB470812E4}" presName="hierRoot2" presStyleCnt="0"/>
      <dgm:spPr/>
    </dgm:pt>
    <dgm:pt modelId="{43DDB538-B752-4F03-A7F9-9AF6701D0B5D}" type="pres">
      <dgm:prSet presAssocID="{3130DD38-D659-4CA8-A909-7CEB470812E4}" presName="composite2" presStyleCnt="0"/>
      <dgm:spPr/>
    </dgm:pt>
    <dgm:pt modelId="{5332454B-6B23-4474-B7C2-554DF99C891E}" type="pres">
      <dgm:prSet presAssocID="{3130DD38-D659-4CA8-A909-7CEB470812E4}" presName="image2" presStyleLbl="node2" presStyleIdx="1" presStyleCnt="3" custLinFactNeighborX="2273" custLinFactNeighborY="-35219"/>
      <dgm:spPr>
        <a:xfrm>
          <a:off x="1837467" y="1218655"/>
          <a:ext cx="638035" cy="638035"/>
        </a:xfrm>
        <a:prstGeom prst="ellipse">
          <a:avLst/>
        </a:prstGeom>
      </dgm:spPr>
    </dgm:pt>
    <dgm:pt modelId="{37EABAE0-4183-4B58-8884-4D347E759A2D}" type="pres">
      <dgm:prSet presAssocID="{3130DD38-D659-4CA8-A909-7CEB470812E4}" presName="text2" presStyleLbl="revTx" presStyleIdx="2" presStyleCnt="4" custScaleX="134172" custScaleY="169878" custLinFactNeighborX="28179" custLinFactNeighborY="-24803">
        <dgm:presLayoutVars>
          <dgm:chPref val="3"/>
        </dgm:presLayoutVars>
      </dgm:prSet>
      <dgm:spPr/>
    </dgm:pt>
    <dgm:pt modelId="{F280F84F-5C0C-4F12-AC6C-257656AFB7AC}" type="pres">
      <dgm:prSet presAssocID="{3130DD38-D659-4CA8-A909-7CEB470812E4}" presName="hierChild3" presStyleCnt="0"/>
      <dgm:spPr/>
    </dgm:pt>
    <dgm:pt modelId="{5284BE12-9961-4C58-9620-22D91A31CAA4}" type="pres">
      <dgm:prSet presAssocID="{D5E9BDAD-4F76-4C29-8FE0-0E95933CB4E2}" presName="Name10" presStyleLbl="parChTrans1D2" presStyleIdx="2" presStyleCnt="3"/>
      <dgm:spPr/>
    </dgm:pt>
    <dgm:pt modelId="{C26E66B9-F80A-4E80-AF5A-5D7572A10066}" type="pres">
      <dgm:prSet presAssocID="{FD2AD89F-8597-4CAE-8FA7-5FA6D89B9EF6}" presName="hierRoot2" presStyleCnt="0"/>
      <dgm:spPr/>
    </dgm:pt>
    <dgm:pt modelId="{C4BF8ADA-FFD8-4F81-B66D-1087962CD1FB}" type="pres">
      <dgm:prSet presAssocID="{FD2AD89F-8597-4CAE-8FA7-5FA6D89B9EF6}" presName="composite2" presStyleCnt="0"/>
      <dgm:spPr/>
    </dgm:pt>
    <dgm:pt modelId="{0C393CA9-522A-40F5-BA61-B67C4CCB3B24}" type="pres">
      <dgm:prSet presAssocID="{FD2AD89F-8597-4CAE-8FA7-5FA6D89B9EF6}" presName="image2" presStyleLbl="node2" presStyleIdx="2" presStyleCnt="3" custLinFactNeighborX="8225" custLinFactNeighborY="-17840"/>
      <dgm:spPr>
        <a:xfrm>
          <a:off x="5398477" y="1220442"/>
          <a:ext cx="638035" cy="638035"/>
        </a:xfrm>
        <a:prstGeom prst="ellipse">
          <a:avLst/>
        </a:prstGeom>
      </dgm:spPr>
    </dgm:pt>
    <dgm:pt modelId="{8A345ADE-F403-4383-A020-B88CA27A3972}" type="pres">
      <dgm:prSet presAssocID="{FD2AD89F-8597-4CAE-8FA7-5FA6D89B9EF6}" presName="text2" presStyleLbl="revTx" presStyleIdx="3" presStyleCnt="4" custScaleX="115666" custScaleY="143102" custLinFactNeighborX="22050" custLinFactNeighborY="-12156">
        <dgm:presLayoutVars>
          <dgm:chPref val="3"/>
        </dgm:presLayoutVars>
      </dgm:prSet>
      <dgm:spPr/>
    </dgm:pt>
    <dgm:pt modelId="{8409B851-86B1-4B1B-8D58-ACFE30D52CB3}" type="pres">
      <dgm:prSet presAssocID="{FD2AD89F-8597-4CAE-8FA7-5FA6D89B9EF6}" presName="hierChild3" presStyleCnt="0"/>
      <dgm:spPr/>
    </dgm:pt>
  </dgm:ptLst>
  <dgm:cxnLst>
    <dgm:cxn modelId="{E4CB8429-1931-401F-B051-011FD17DFF8D}" type="presOf" srcId="{D5E9BDAD-4F76-4C29-8FE0-0E95933CB4E2}" destId="{5284BE12-9961-4C58-9620-22D91A31CAA4}" srcOrd="0" destOrd="0" presId="urn:microsoft.com/office/officeart/2009/layout/CirclePictureHierarchy"/>
    <dgm:cxn modelId="{28A3E87C-10BF-435A-949B-288DB4E96CC7}" type="presOf" srcId="{CB433C51-0BEA-42AE-AFD9-A54301674DA4}" destId="{71DB57C8-6D5D-4710-A614-1B5390B2E75B}" srcOrd="0" destOrd="0" presId="urn:microsoft.com/office/officeart/2009/layout/CirclePictureHierarchy"/>
    <dgm:cxn modelId="{0601C484-41C1-46C4-B327-C6CAEDD4FE64}" srcId="{CB433C51-0BEA-42AE-AFD9-A54301674DA4}" destId="{FD2AD89F-8597-4CAE-8FA7-5FA6D89B9EF6}" srcOrd="2" destOrd="0" parTransId="{D5E9BDAD-4F76-4C29-8FE0-0E95933CB4E2}" sibTransId="{131D0638-4958-4E39-BBFE-C95DE75FC746}"/>
    <dgm:cxn modelId="{D60D488E-2B2B-452C-BE9B-9B489925D13B}" type="presOf" srcId="{C971DAC8-38EE-4C3E-B277-E1A8BB232632}" destId="{5A4E3085-D980-4DCA-93AA-5D44A9BDCEA6}" srcOrd="0" destOrd="0" presId="urn:microsoft.com/office/officeart/2009/layout/CirclePictureHierarchy"/>
    <dgm:cxn modelId="{83802F91-79DB-40EE-9B16-39C6F7DE870A}" type="presOf" srcId="{795511CF-7B8A-4DFF-9BDB-358D08A78AAA}" destId="{9FCF90A1-8F52-4DA1-BE3A-07359B789721}" srcOrd="0" destOrd="0" presId="urn:microsoft.com/office/officeart/2009/layout/CirclePictureHierarchy"/>
    <dgm:cxn modelId="{EF4F529A-B314-4B36-8C12-15C529E3B94B}" srcId="{CB433C51-0BEA-42AE-AFD9-A54301674DA4}" destId="{859B5178-2B1A-41DD-B5F4-2BD0D929BC17}" srcOrd="0" destOrd="0" parTransId="{795511CF-7B8A-4DFF-9BDB-358D08A78AAA}" sibTransId="{ABDC0C27-7EB8-45E9-AF3C-A1CB996D368C}"/>
    <dgm:cxn modelId="{155F89AE-5A3F-4D67-B7E3-406EE814947E}" type="presOf" srcId="{FD2AD89F-8597-4CAE-8FA7-5FA6D89B9EF6}" destId="{8A345ADE-F403-4383-A020-B88CA27A3972}" srcOrd="0" destOrd="0" presId="urn:microsoft.com/office/officeart/2009/layout/CirclePictureHierarchy"/>
    <dgm:cxn modelId="{1A31A0B5-D5F9-4503-A19B-E6EC74383F03}" srcId="{CB433C51-0BEA-42AE-AFD9-A54301674DA4}" destId="{3130DD38-D659-4CA8-A909-7CEB470812E4}" srcOrd="1" destOrd="0" parTransId="{D5FC1D8C-144C-4A3A-9EA3-D00B4C945BB2}" sibTransId="{BE25AD5A-742D-4FA2-996F-8D8B52085E77}"/>
    <dgm:cxn modelId="{88B423B7-C9DC-4D70-8457-AAD3D5DC15D5}" type="presOf" srcId="{3130DD38-D659-4CA8-A909-7CEB470812E4}" destId="{37EABAE0-4183-4B58-8884-4D347E759A2D}" srcOrd="0" destOrd="0" presId="urn:microsoft.com/office/officeart/2009/layout/CirclePictureHierarchy"/>
    <dgm:cxn modelId="{6F4C27D5-F60D-4A32-8C7F-4289E79F05DC}" srcId="{C971DAC8-38EE-4C3E-B277-E1A8BB232632}" destId="{CB433C51-0BEA-42AE-AFD9-A54301674DA4}" srcOrd="0" destOrd="0" parTransId="{960CF6C5-3180-4F39-BF61-B8739EE0BC7A}" sibTransId="{88AFD86F-179B-4B52-992A-DD73DF34B6DC}"/>
    <dgm:cxn modelId="{132384DE-339F-47BA-BEB3-C20ECB00FB47}" type="presOf" srcId="{D5FC1D8C-144C-4A3A-9EA3-D00B4C945BB2}" destId="{B7E0487C-4970-4CBA-8FFE-7826E807C688}" srcOrd="0" destOrd="0" presId="urn:microsoft.com/office/officeart/2009/layout/CirclePictureHierarchy"/>
    <dgm:cxn modelId="{FE7AFCE4-FA63-4DD5-AD0C-6924B6CCF846}" type="presOf" srcId="{859B5178-2B1A-41DD-B5F4-2BD0D929BC17}" destId="{950D450E-24EF-4FE6-9D5D-65FB47609E85}" srcOrd="0" destOrd="0" presId="urn:microsoft.com/office/officeart/2009/layout/CirclePictureHierarchy"/>
    <dgm:cxn modelId="{4221AA3C-BFE6-4859-BCD0-D60B07220AC5}" type="presParOf" srcId="{5A4E3085-D980-4DCA-93AA-5D44A9BDCEA6}" destId="{36717827-A880-4730-8353-8F49E72C5DFE}" srcOrd="0" destOrd="0" presId="urn:microsoft.com/office/officeart/2009/layout/CirclePictureHierarchy"/>
    <dgm:cxn modelId="{F52106A2-DBC0-4D72-A5F7-FFB4E97D7670}" type="presParOf" srcId="{36717827-A880-4730-8353-8F49E72C5DFE}" destId="{9237BB72-FCCE-4565-9D3B-7B326F280159}" srcOrd="0" destOrd="0" presId="urn:microsoft.com/office/officeart/2009/layout/CirclePictureHierarchy"/>
    <dgm:cxn modelId="{73ADBB57-F16F-4CED-B9CC-7233E7039163}" type="presParOf" srcId="{9237BB72-FCCE-4565-9D3B-7B326F280159}" destId="{F51D584D-B9E9-4A5E-B070-9E8DDD6B1EAB}" srcOrd="0" destOrd="0" presId="urn:microsoft.com/office/officeart/2009/layout/CirclePictureHierarchy"/>
    <dgm:cxn modelId="{0ECC726C-6322-43AC-A28E-57AB330E0551}" type="presParOf" srcId="{9237BB72-FCCE-4565-9D3B-7B326F280159}" destId="{71DB57C8-6D5D-4710-A614-1B5390B2E75B}" srcOrd="1" destOrd="0" presId="urn:microsoft.com/office/officeart/2009/layout/CirclePictureHierarchy"/>
    <dgm:cxn modelId="{AC9EBF09-ED09-4C63-AE4C-8CCE00AB8414}" type="presParOf" srcId="{36717827-A880-4730-8353-8F49E72C5DFE}" destId="{8E6BED01-7734-4EA7-AA39-F7C3F89750FB}" srcOrd="1" destOrd="0" presId="urn:microsoft.com/office/officeart/2009/layout/CirclePictureHierarchy"/>
    <dgm:cxn modelId="{9C53257E-61B6-4A18-939D-E4C0FB7D62CB}" type="presParOf" srcId="{8E6BED01-7734-4EA7-AA39-F7C3F89750FB}" destId="{9FCF90A1-8F52-4DA1-BE3A-07359B789721}" srcOrd="0" destOrd="0" presId="urn:microsoft.com/office/officeart/2009/layout/CirclePictureHierarchy"/>
    <dgm:cxn modelId="{4E04D04F-19E7-4B41-B496-3E52419A1742}" type="presParOf" srcId="{8E6BED01-7734-4EA7-AA39-F7C3F89750FB}" destId="{2F7C66C0-D645-48F9-BF0D-F6AD18D2B3FD}" srcOrd="1" destOrd="0" presId="urn:microsoft.com/office/officeart/2009/layout/CirclePictureHierarchy"/>
    <dgm:cxn modelId="{D649399D-BE5B-4508-9C36-F0622503E82A}" type="presParOf" srcId="{2F7C66C0-D645-48F9-BF0D-F6AD18D2B3FD}" destId="{B197F2B0-5639-443A-858C-E2835512EFFA}" srcOrd="0" destOrd="0" presId="urn:microsoft.com/office/officeart/2009/layout/CirclePictureHierarchy"/>
    <dgm:cxn modelId="{0D4F40E4-661E-42A9-986A-EB95E71C0010}" type="presParOf" srcId="{B197F2B0-5639-443A-858C-E2835512EFFA}" destId="{C2BB9363-0BFC-4A1C-B0FD-01E132C59852}" srcOrd="0" destOrd="0" presId="urn:microsoft.com/office/officeart/2009/layout/CirclePictureHierarchy"/>
    <dgm:cxn modelId="{D1A46EE7-06C8-48CA-829A-3EAA026D306D}" type="presParOf" srcId="{B197F2B0-5639-443A-858C-E2835512EFFA}" destId="{950D450E-24EF-4FE6-9D5D-65FB47609E85}" srcOrd="1" destOrd="0" presId="urn:microsoft.com/office/officeart/2009/layout/CirclePictureHierarchy"/>
    <dgm:cxn modelId="{3BE5BB76-F77A-453F-B096-5BACFD7EDC39}" type="presParOf" srcId="{2F7C66C0-D645-48F9-BF0D-F6AD18D2B3FD}" destId="{D59F65F4-3C93-42D3-BCFD-828AD84DC71D}" srcOrd="1" destOrd="0" presId="urn:microsoft.com/office/officeart/2009/layout/CirclePictureHierarchy"/>
    <dgm:cxn modelId="{51419F5E-41B5-4833-AB4F-0E18ADAC3E47}" type="presParOf" srcId="{8E6BED01-7734-4EA7-AA39-F7C3F89750FB}" destId="{B7E0487C-4970-4CBA-8FFE-7826E807C688}" srcOrd="2" destOrd="0" presId="urn:microsoft.com/office/officeart/2009/layout/CirclePictureHierarchy"/>
    <dgm:cxn modelId="{82E32593-3530-48C1-AF9E-1905FC99C73E}" type="presParOf" srcId="{8E6BED01-7734-4EA7-AA39-F7C3F89750FB}" destId="{EE1B6293-1A82-4452-850E-F31FE5576B03}" srcOrd="3" destOrd="0" presId="urn:microsoft.com/office/officeart/2009/layout/CirclePictureHierarchy"/>
    <dgm:cxn modelId="{1FA594F4-778B-4213-AE02-D0A1EC29B98B}" type="presParOf" srcId="{EE1B6293-1A82-4452-850E-F31FE5576B03}" destId="{43DDB538-B752-4F03-A7F9-9AF6701D0B5D}" srcOrd="0" destOrd="0" presId="urn:microsoft.com/office/officeart/2009/layout/CirclePictureHierarchy"/>
    <dgm:cxn modelId="{11F1A7FA-948D-4720-ADDA-7C3382F07FE0}" type="presParOf" srcId="{43DDB538-B752-4F03-A7F9-9AF6701D0B5D}" destId="{5332454B-6B23-4474-B7C2-554DF99C891E}" srcOrd="0" destOrd="0" presId="urn:microsoft.com/office/officeart/2009/layout/CirclePictureHierarchy"/>
    <dgm:cxn modelId="{1AFE6028-EF18-4A3D-99BF-2FEB388E0808}" type="presParOf" srcId="{43DDB538-B752-4F03-A7F9-9AF6701D0B5D}" destId="{37EABAE0-4183-4B58-8884-4D347E759A2D}" srcOrd="1" destOrd="0" presId="urn:microsoft.com/office/officeart/2009/layout/CirclePictureHierarchy"/>
    <dgm:cxn modelId="{75CCB2BD-D7A9-488B-9748-33C1E5BA73A9}" type="presParOf" srcId="{EE1B6293-1A82-4452-850E-F31FE5576B03}" destId="{F280F84F-5C0C-4F12-AC6C-257656AFB7AC}" srcOrd="1" destOrd="0" presId="urn:microsoft.com/office/officeart/2009/layout/CirclePictureHierarchy"/>
    <dgm:cxn modelId="{8022931A-33EB-49BC-ADE1-05D8D54E1355}" type="presParOf" srcId="{8E6BED01-7734-4EA7-AA39-F7C3F89750FB}" destId="{5284BE12-9961-4C58-9620-22D91A31CAA4}" srcOrd="4" destOrd="0" presId="urn:microsoft.com/office/officeart/2009/layout/CirclePictureHierarchy"/>
    <dgm:cxn modelId="{6AFF967D-726E-470F-A88A-49E0783017DE}" type="presParOf" srcId="{8E6BED01-7734-4EA7-AA39-F7C3F89750FB}" destId="{C26E66B9-F80A-4E80-AF5A-5D7572A10066}" srcOrd="5" destOrd="0" presId="urn:microsoft.com/office/officeart/2009/layout/CirclePictureHierarchy"/>
    <dgm:cxn modelId="{3EC7EE03-C2A3-4D32-AC00-0E28CF12C034}" type="presParOf" srcId="{C26E66B9-F80A-4E80-AF5A-5D7572A10066}" destId="{C4BF8ADA-FFD8-4F81-B66D-1087962CD1FB}" srcOrd="0" destOrd="0" presId="urn:microsoft.com/office/officeart/2009/layout/CirclePictureHierarchy"/>
    <dgm:cxn modelId="{6CD5DEB4-F51A-412F-916B-19C668FCB63B}" type="presParOf" srcId="{C4BF8ADA-FFD8-4F81-B66D-1087962CD1FB}" destId="{0C393CA9-522A-40F5-BA61-B67C4CCB3B24}" srcOrd="0" destOrd="0" presId="urn:microsoft.com/office/officeart/2009/layout/CirclePictureHierarchy"/>
    <dgm:cxn modelId="{2AF8C442-0D5A-4D7C-AF10-9B3BC7E9A4F8}" type="presParOf" srcId="{C4BF8ADA-FFD8-4F81-B66D-1087962CD1FB}" destId="{8A345ADE-F403-4383-A020-B88CA27A3972}" srcOrd="1" destOrd="0" presId="urn:microsoft.com/office/officeart/2009/layout/CirclePictureHierarchy"/>
    <dgm:cxn modelId="{2664B13A-1FF6-4C75-8EB8-F6A9BA4AD724}" type="presParOf" srcId="{C26E66B9-F80A-4E80-AF5A-5D7572A10066}" destId="{8409B851-86B1-4B1B-8D58-ACFE30D52CB3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284BE12-9961-4C58-9620-22D91A31CAA4}">
      <dsp:nvSpPr>
        <dsp:cNvPr id="0" name=""/>
        <dsp:cNvSpPr/>
      </dsp:nvSpPr>
      <dsp:spPr>
        <a:xfrm>
          <a:off x="2693584" y="704954"/>
          <a:ext cx="2153603" cy="819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82714"/>
              </a:lnTo>
              <a:lnTo>
                <a:pt x="2707985" y="482714"/>
              </a:lnTo>
              <a:lnTo>
                <a:pt x="2707985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7E0487C-4970-4CBA-8FFE-7826E807C688}">
      <dsp:nvSpPr>
        <dsp:cNvPr id="0" name=""/>
        <dsp:cNvSpPr/>
      </dsp:nvSpPr>
      <dsp:spPr>
        <a:xfrm>
          <a:off x="2640212" y="704954"/>
          <a:ext cx="91440" cy="791818"/>
        </a:xfrm>
        <a:custGeom>
          <a:avLst/>
          <a:gdLst/>
          <a:ahLst/>
          <a:cxnLst/>
          <a:rect l="0" t="0" r="0" b="0"/>
          <a:pathLst>
            <a:path>
              <a:moveTo>
                <a:pt x="853024" y="0"/>
              </a:moveTo>
              <a:lnTo>
                <a:pt x="853024" y="480927"/>
              </a:lnTo>
              <a:lnTo>
                <a:pt x="0" y="480927"/>
              </a:lnTo>
              <a:lnTo>
                <a:pt x="0" y="580620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FCF90A1-8F52-4DA1-BE3A-07359B789721}">
      <dsp:nvSpPr>
        <dsp:cNvPr id="0" name=""/>
        <dsp:cNvSpPr/>
      </dsp:nvSpPr>
      <dsp:spPr>
        <a:xfrm>
          <a:off x="582215" y="704954"/>
          <a:ext cx="2111369" cy="793792"/>
        </a:xfrm>
        <a:custGeom>
          <a:avLst/>
          <a:gdLst/>
          <a:ahLst/>
          <a:cxnLst/>
          <a:rect l="0" t="0" r="0" b="0"/>
          <a:pathLst>
            <a:path>
              <a:moveTo>
                <a:pt x="2690491" y="0"/>
              </a:moveTo>
              <a:lnTo>
                <a:pt x="2690491" y="482714"/>
              </a:lnTo>
              <a:lnTo>
                <a:pt x="0" y="482714"/>
              </a:lnTo>
              <a:lnTo>
                <a:pt x="0" y="582407"/>
              </a:lnTo>
            </a:path>
          </a:pathLst>
        </a:custGeom>
        <a:noFill/>
        <a:ln w="25400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1D584D-B9E9-4A5E-B070-9E8DDD6B1EAB}">
      <dsp:nvSpPr>
        <dsp:cNvPr id="0" name=""/>
        <dsp:cNvSpPr/>
      </dsp:nvSpPr>
      <dsp:spPr>
        <a:xfrm>
          <a:off x="2341107" y="0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1DB57C8-6D5D-4710-A614-1B5390B2E75B}">
      <dsp:nvSpPr>
        <dsp:cNvPr id="0" name=""/>
        <dsp:cNvSpPr/>
      </dsp:nvSpPr>
      <dsp:spPr>
        <a:xfrm>
          <a:off x="3153497" y="0"/>
          <a:ext cx="2205865" cy="1275656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NGANKAM PAUL-HENRY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Project Chief and in charge of the back-end programming</a:t>
          </a:r>
        </a:p>
      </dsp:txBody>
      <dsp:txXfrm>
        <a:off x="3153497" y="0"/>
        <a:ext cx="2205865" cy="1275656"/>
      </dsp:txXfrm>
    </dsp:sp>
    <dsp:sp modelId="{C2BB9363-0BFC-4A1C-B0FD-01E132C59852}">
      <dsp:nvSpPr>
        <dsp:cNvPr id="0" name=""/>
        <dsp:cNvSpPr/>
      </dsp:nvSpPr>
      <dsp:spPr>
        <a:xfrm>
          <a:off x="229738" y="1498746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50D450E-24EF-4FE6-9D5D-65FB47609E85}">
      <dsp:nvSpPr>
        <dsp:cNvPr id="0" name=""/>
        <dsp:cNvSpPr/>
      </dsp:nvSpPr>
      <dsp:spPr>
        <a:xfrm>
          <a:off x="1001694" y="1487460"/>
          <a:ext cx="1348732" cy="70495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TOUKAM SONIA 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Operational Director and in charge of front-end programming</a:t>
          </a:r>
        </a:p>
      </dsp:txBody>
      <dsp:txXfrm>
        <a:off x="1001694" y="1487460"/>
        <a:ext cx="1348732" cy="704954"/>
      </dsp:txXfrm>
    </dsp:sp>
    <dsp:sp modelId="{5332454B-6B23-4474-B7C2-554DF99C891E}">
      <dsp:nvSpPr>
        <dsp:cNvPr id="0" name=""/>
        <dsp:cNvSpPr/>
      </dsp:nvSpPr>
      <dsp:spPr>
        <a:xfrm>
          <a:off x="2333455" y="1496772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7EABAE0-4183-4B58-8884-4D347E759A2D}">
      <dsp:nvSpPr>
        <dsp:cNvPr id="0" name=""/>
        <dsp:cNvSpPr/>
      </dsp:nvSpPr>
      <dsp:spPr>
        <a:xfrm>
          <a:off x="3139686" y="1322134"/>
          <a:ext cx="1418776" cy="119756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ABDULRAHAMAN FARIS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front-end programming</a:t>
          </a:r>
        </a:p>
      </dsp:txBody>
      <dsp:txXfrm>
        <a:off x="3139686" y="1322134"/>
        <a:ext cx="1418776" cy="1197562"/>
      </dsp:txXfrm>
    </dsp:sp>
    <dsp:sp modelId="{0C393CA9-522A-40F5-BA61-B67C4CCB3B24}">
      <dsp:nvSpPr>
        <dsp:cNvPr id="0" name=""/>
        <dsp:cNvSpPr/>
      </dsp:nvSpPr>
      <dsp:spPr>
        <a:xfrm>
          <a:off x="4494711" y="1524907"/>
          <a:ext cx="704954" cy="70495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38100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50800" dist="25400" dir="5400000" rotWithShape="0">
            <a:srgbClr val="000000">
              <a:alpha val="43137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A345ADE-F403-4383-A020-B88CA27A3972}">
      <dsp:nvSpPr>
        <dsp:cNvPr id="0" name=""/>
        <dsp:cNvSpPr/>
      </dsp:nvSpPr>
      <dsp:spPr>
        <a:xfrm>
          <a:off x="5292011" y="1411289"/>
          <a:ext cx="1223088" cy="100880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NOUMEN DARRYL</a:t>
          </a:r>
        </a:p>
        <a:p>
          <a:pPr marL="0" lvl="0" indent="0" algn="l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050" b="1" kern="1200">
              <a:solidFill>
                <a:sysClr val="windowText" lastClr="000000"/>
              </a:solidFill>
              <a:latin typeface="Segoe UI" panose="020B0502040204020203" pitchFamily="34" charset="0"/>
              <a:ea typeface="Cambria" panose="02040503050406030204" pitchFamily="18" charset="0"/>
              <a:cs typeface="Segoe UI" panose="020B0502040204020203" pitchFamily="34" charset="0"/>
            </a:rPr>
            <a:t>In charge of the back-end programming</a:t>
          </a:r>
        </a:p>
      </dsp:txBody>
      <dsp:txXfrm>
        <a:off x="5292011" y="1411289"/>
        <a:ext cx="1223088" cy="100880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D608685AD54F6CBCA4CBCA03044F5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C56D84F-15FC-4167-B9D0-692F9A4C0745}"/>
      </w:docPartPr>
      <w:docPartBody>
        <w:p w:rsidR="00ED02FB" w:rsidRDefault="008B6BAF">
          <w:pPr>
            <w:pStyle w:val="5ED608685AD54F6CBCA4CBCA03044F53"/>
          </w:pPr>
          <w:r w:rsidRPr="00D86945">
            <w:rPr>
              <w:rStyle w:val="SubtitleChar"/>
              <w:b/>
              <w:lang w:bidi="fr-FR"/>
            </w:rPr>
            <w:fldChar w:fldCharType="begin"/>
          </w:r>
          <w:r w:rsidRPr="00D86945">
            <w:rPr>
              <w:rStyle w:val="SubtitleChar"/>
              <w:lang w:bidi="fr-FR"/>
            </w:rPr>
            <w:instrText xml:space="preserve"> DATE  \@ "MMMM d"  \* MERGEFORMAT </w:instrText>
          </w:r>
          <w:r w:rsidRPr="00D86945">
            <w:rPr>
              <w:rStyle w:val="SubtitleChar"/>
              <w:b/>
              <w:lang w:bidi="fr-FR"/>
            </w:rPr>
            <w:fldChar w:fldCharType="separate"/>
          </w:r>
          <w:r>
            <w:rPr>
              <w:rStyle w:val="SubtitleChar"/>
              <w:lang w:bidi="fr-FR"/>
            </w:rPr>
            <w:t>février 28</w:t>
          </w:r>
          <w:r w:rsidRPr="00D86945">
            <w:rPr>
              <w:rStyle w:val="SubtitleChar"/>
              <w:b/>
              <w:lang w:bidi="fr-FR"/>
            </w:rPr>
            <w:fldChar w:fldCharType="end"/>
          </w:r>
        </w:p>
      </w:docPartBody>
    </w:docPart>
    <w:docPart>
      <w:docPartPr>
        <w:name w:val="CCF6888C30C04F839BACFFEB63A6D41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E087472F-9F09-4F87-A292-0C373DCB4CD8}"/>
      </w:docPartPr>
      <w:docPartBody>
        <w:p w:rsidR="00ED02FB" w:rsidRDefault="008B6BAF">
          <w:pPr>
            <w:pStyle w:val="CCF6888C30C04F839BACFFEB63A6D416"/>
          </w:pPr>
          <w:r>
            <w:rPr>
              <w:lang w:bidi="fr-FR"/>
            </w:rPr>
            <w:t>NOM DE LA SOCIÉTÉ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409"/>
    <w:rsid w:val="002C5470"/>
    <w:rsid w:val="00366A46"/>
    <w:rsid w:val="003C6FEE"/>
    <w:rsid w:val="005805ED"/>
    <w:rsid w:val="008B6BAF"/>
    <w:rsid w:val="009B3409"/>
    <w:rsid w:val="00A87309"/>
    <w:rsid w:val="00A93FBF"/>
    <w:rsid w:val="00D62A9D"/>
    <w:rsid w:val="00DF5A06"/>
    <w:rsid w:val="00ED02FB"/>
    <w:rsid w:val="00F0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eastAsia="en-US"/>
    </w:rPr>
  </w:style>
  <w:style w:type="paragraph" w:customStyle="1" w:styleId="5ED608685AD54F6CBCA4CBCA03044F53">
    <w:name w:val="5ED608685AD54F6CBCA4CBCA03044F53"/>
  </w:style>
  <w:style w:type="paragraph" w:customStyle="1" w:styleId="CCF6888C30C04F839BACFFEB63A6D416">
    <w:name w:val="CCF6888C30C04F839BACFFEB63A6D416"/>
  </w:style>
  <w:style w:type="character" w:styleId="PlaceholderText">
    <w:name w:val="Placeholder Text"/>
    <w:basedOn w:val="DefaultParagraphFont"/>
    <w:uiPriority w:val="99"/>
    <w:unhideWhenUsed/>
    <w:rsid w:val="00ED02F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11E34-E6E9-4A32-8428-A7D998C51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.dotx</Template>
  <TotalTime>1003</TotalTime>
  <Pages>8</Pages>
  <Words>681</Words>
  <Characters>3882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client</dc:creator>
  <cp:keywords/>
  <cp:lastModifiedBy>Darryl Noumen</cp:lastModifiedBy>
  <cp:revision>89</cp:revision>
  <cp:lastPrinted>2006-08-01T17:47:00Z</cp:lastPrinted>
  <dcterms:created xsi:type="dcterms:W3CDTF">2022-05-02T15:21:00Z</dcterms:created>
  <dcterms:modified xsi:type="dcterms:W3CDTF">2022-05-03T21:44:00Z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